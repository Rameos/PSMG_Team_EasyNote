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31" w:rsidRDefault="009A5EC5" w:rsidP="00793C70">
      <w:pPr>
        <w:pStyle w:val="TitelseiteText"/>
        <w:jc w:val="right"/>
      </w:pPr>
      <w:r>
        <w:rPr>
          <w:noProof/>
        </w:rPr>
        <w:drawing>
          <wp:inline distT="0" distB="0" distL="0" distR="0">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9" cstate="print"/>
                    <a:stretch>
                      <a:fillRect/>
                    </a:stretch>
                  </pic:blipFill>
                  <pic:spPr>
                    <a:xfrm>
                      <a:off x="0" y="0"/>
                      <a:ext cx="1679205" cy="767620"/>
                    </a:xfrm>
                    <a:prstGeom prst="rect">
                      <a:avLst/>
                    </a:prstGeom>
                  </pic:spPr>
                </pic:pic>
              </a:graphicData>
            </a:graphic>
          </wp:inline>
        </w:drawing>
      </w:r>
    </w:p>
    <w:p w:rsidR="009F3E31" w:rsidRDefault="009F3E31" w:rsidP="009A6B3E">
      <w:pPr>
        <w:pStyle w:val="TitelseiteText"/>
        <w:jc w:val="right"/>
      </w:pPr>
    </w:p>
    <w:p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91186">
        <w:rPr>
          <w:rStyle w:val="AngabenzumLehrstuhl"/>
          <w:bCs w:val="0"/>
          <w:sz w:val="22"/>
        </w:rPr>
        <w:br/>
      </w:r>
      <w:r w:rsidR="00446361">
        <w:rPr>
          <w:rStyle w:val="AngabenzumLehrstuhl"/>
          <w:bCs w:val="0"/>
          <w:sz w:val="22"/>
        </w:rPr>
        <w:t>Lehrstuhl für Medieninformatik</w:t>
      </w:r>
    </w:p>
    <w:p w:rsidR="009F3E31" w:rsidRDefault="009F3E31" w:rsidP="009F3E31">
      <w:pPr>
        <w:pBdr>
          <w:bottom w:val="single" w:sz="6" w:space="1" w:color="auto"/>
        </w:pBdr>
      </w:pPr>
    </w:p>
    <w:p w:rsidR="009F3E31" w:rsidRDefault="009F3E31" w:rsidP="009F3E31">
      <w:pPr>
        <w:pStyle w:val="TitelseiteText"/>
      </w:pPr>
    </w:p>
    <w:p w:rsidR="008873E3" w:rsidRDefault="008873E3" w:rsidP="009F3E31">
      <w:pPr>
        <w:pStyle w:val="TitelseiteText"/>
      </w:pPr>
    </w:p>
    <w:p w:rsidR="009F3E31" w:rsidRDefault="004A3E42" w:rsidP="009F3E31">
      <w:pPr>
        <w:pStyle w:val="TitelseiteText"/>
      </w:pPr>
      <w:r>
        <w:t>Projektseminar Mediengestaltung</w:t>
      </w:r>
    </w:p>
    <w:p w:rsidR="009F3E31" w:rsidRDefault="009F3E31" w:rsidP="009F3E31">
      <w:pPr>
        <w:pStyle w:val="TitelseiteText"/>
      </w:pPr>
      <w:r w:rsidRPr="00786574">
        <w:t>MEI-M 0</w:t>
      </w:r>
      <w:r w:rsidR="004A3E42">
        <w:t>5.03</w:t>
      </w:r>
      <w:r w:rsidRPr="00786574">
        <w:t xml:space="preserve"> (B.A.)</w:t>
      </w:r>
    </w:p>
    <w:p w:rsidR="009F3E31" w:rsidRDefault="004A3E42" w:rsidP="009F3E31">
      <w:pPr>
        <w:pStyle w:val="TitelseiteText"/>
      </w:pPr>
      <w:r>
        <w:t>SS 2014</w:t>
      </w:r>
    </w:p>
    <w:p w:rsidR="009F3E31" w:rsidRPr="004421E9" w:rsidRDefault="009F3E31" w:rsidP="009F3E31">
      <w:pPr>
        <w:pStyle w:val="TitelseiteText"/>
      </w:pPr>
      <w:r w:rsidRPr="004421E9">
        <w:t xml:space="preserve">Leitung: </w:t>
      </w:r>
      <w:r w:rsidR="004A3E42">
        <w:t>Thomas Jablonski</w:t>
      </w:r>
    </w:p>
    <w:p w:rsidR="009F3E31" w:rsidRDefault="009F3E31" w:rsidP="009F3E31">
      <w:pPr>
        <w:pStyle w:val="TitelseiteText"/>
      </w:pPr>
    </w:p>
    <w:p w:rsidR="009F3E31" w:rsidRDefault="009F3E31" w:rsidP="009F3E31">
      <w:pPr>
        <w:pStyle w:val="TitelseiteText"/>
      </w:pPr>
    </w:p>
    <w:p w:rsidR="009F3E31" w:rsidRDefault="009F3E31" w:rsidP="009F3E31"/>
    <w:p w:rsidR="009F3E31" w:rsidRDefault="009F3E31" w:rsidP="009F3E31"/>
    <w:p w:rsidR="009F3E31" w:rsidRDefault="009F3E31" w:rsidP="009F3E31"/>
    <w:p w:rsidR="009F3E31" w:rsidRDefault="009F3E31" w:rsidP="009F3E31"/>
    <w:p w:rsidR="004E14E4" w:rsidRPr="004E14E4" w:rsidRDefault="004E14E4" w:rsidP="004E14E4">
      <w:pPr>
        <w:pStyle w:val="Titel"/>
      </w:pPr>
      <w:proofErr w:type="spellStart"/>
      <w:r>
        <w:t>Room</w:t>
      </w:r>
      <w:proofErr w:type="spellEnd"/>
      <w:r>
        <w:t xml:space="preserve"> </w:t>
      </w:r>
      <w:proofErr w:type="spellStart"/>
      <w:r>
        <w:t>Escape</w:t>
      </w:r>
      <w:proofErr w:type="spellEnd"/>
      <w:r>
        <w:t xml:space="preserve"> – Das fremde Ich</w:t>
      </w:r>
    </w:p>
    <w:p w:rsidR="009F3E31" w:rsidRDefault="009F3E31" w:rsidP="009F3E31"/>
    <w:p w:rsidR="009F3E31" w:rsidRDefault="009F3E31" w:rsidP="009F3E31"/>
    <w:p w:rsidR="009F3E31" w:rsidRDefault="009F3E31" w:rsidP="009F3E31"/>
    <w:p w:rsidR="009A6B3E" w:rsidRDefault="009A6B3E" w:rsidP="009F3E31"/>
    <w:p w:rsidR="009F3E31" w:rsidRDefault="009F3E31" w:rsidP="009F3E31">
      <w:pPr>
        <w:pStyle w:val="TitelseiteText"/>
      </w:pPr>
    </w:p>
    <w:p w:rsidR="009F3E31" w:rsidRDefault="004E14E4" w:rsidP="009F3E31">
      <w:pPr>
        <w:pStyle w:val="TitelseiteText"/>
      </w:pPr>
      <w:r>
        <w:t xml:space="preserve">Team </w:t>
      </w:r>
      <w:proofErr w:type="spellStart"/>
      <w:r>
        <w:t>EasyNote</w:t>
      </w:r>
      <w:proofErr w:type="spellEnd"/>
    </w:p>
    <w:p w:rsidR="004E14E4" w:rsidRDefault="004E14E4" w:rsidP="004E14E4">
      <w:pPr>
        <w:ind w:left="708"/>
      </w:pPr>
      <w:r>
        <w:t>Juliane Pawlow (1596502, 5. Semester B.A. Medieninformatik)</w:t>
      </w:r>
    </w:p>
    <w:p w:rsidR="004E14E4" w:rsidRDefault="004E14E4" w:rsidP="004E14E4">
      <w:pPr>
        <w:ind w:left="708"/>
      </w:pPr>
      <w:r>
        <w:t>Alwine Hochschild (1571971, 6. Semester B.A. Medieninformatik)</w:t>
      </w:r>
    </w:p>
    <w:p w:rsidR="004E14E4" w:rsidRDefault="004E14E4" w:rsidP="004E14E4">
      <w:pPr>
        <w:ind w:left="708"/>
      </w:pPr>
      <w:r>
        <w:t>Daniel Schmidl (1567694, 6. Semester B.A. Medieninformatik)</w:t>
      </w:r>
    </w:p>
    <w:p w:rsidR="004E14E4" w:rsidRDefault="004E14E4" w:rsidP="004E14E4">
      <w:pPr>
        <w:ind w:left="708"/>
      </w:pPr>
      <w:r>
        <w:t xml:space="preserve">Sara </w:t>
      </w:r>
      <w:proofErr w:type="spellStart"/>
      <w:r>
        <w:t>Linseis</w:t>
      </w:r>
      <w:proofErr w:type="spellEnd"/>
      <w:r>
        <w:t xml:space="preserve"> (1553511, 6. Semester B.A. Medienwissenschaften)</w:t>
      </w:r>
    </w:p>
    <w:p w:rsidR="009F3E31" w:rsidRPr="00034693" w:rsidRDefault="009F3E31" w:rsidP="004E14E4">
      <w:pPr>
        <w:pStyle w:val="TitelseiteText"/>
      </w:pPr>
      <w:r w:rsidRPr="00034693">
        <w:t xml:space="preserve">Abgegeben am </w:t>
      </w:r>
      <w:r w:rsidR="004E14E4">
        <w:t>30.09.2014</w:t>
      </w:r>
    </w:p>
    <w:p w:rsidR="000147EF" w:rsidRDefault="000147EF">
      <w:pPr>
        <w:spacing w:after="200" w:line="276" w:lineRule="auto"/>
        <w:sectPr w:rsidR="000147EF" w:rsidSect="00776295">
          <w:headerReference w:type="default" r:id="rId10"/>
          <w:footerReference w:type="default" r:id="rId11"/>
          <w:pgSz w:w="11906" w:h="16838"/>
          <w:pgMar w:top="1418" w:right="1418" w:bottom="1134" w:left="1985" w:header="709" w:footer="709" w:gutter="0"/>
          <w:cols w:space="708"/>
          <w:titlePg/>
          <w:docGrid w:linePitch="360"/>
        </w:sectPr>
      </w:pPr>
    </w:p>
    <w:p w:rsidR="009F3E31" w:rsidRDefault="009F3E31" w:rsidP="009A6082">
      <w:pPr>
        <w:pStyle w:val="Inhaltsverzeichnisberschrift"/>
      </w:pPr>
    </w:p>
    <w:sdt>
      <w:sdtPr>
        <w:rPr>
          <w:rFonts w:ascii="Frutiger Next LT W1G" w:hAnsi="Frutiger Next LT W1G"/>
          <w:sz w:val="22"/>
          <w:lang w:eastAsia="de-DE"/>
        </w:rPr>
        <w:id w:val="893784711"/>
        <w:docPartObj>
          <w:docPartGallery w:val="Table of Contents"/>
          <w:docPartUnique/>
        </w:docPartObj>
      </w:sdtPr>
      <w:sdtEndPr>
        <w:rPr>
          <w:b/>
          <w:bCs/>
        </w:rPr>
      </w:sdtEndPr>
      <w:sdtContent>
        <w:p w:rsidR="0040384F" w:rsidRDefault="0040384F">
          <w:pPr>
            <w:pStyle w:val="Inhaltsverzeichnisberschrift"/>
          </w:pPr>
          <w:r>
            <w:t>Inhalt</w:t>
          </w:r>
        </w:p>
        <w:p w:rsidR="00776295" w:rsidRDefault="0040384F">
          <w:pPr>
            <w:pStyle w:val="Verzeichnis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9858802" w:history="1">
            <w:r w:rsidR="00776295" w:rsidRPr="007D6A62">
              <w:rPr>
                <w:rStyle w:val="Hyperlink"/>
                <w:rFonts w:eastAsiaTheme="majorEastAsia"/>
                <w:noProof/>
              </w:rPr>
              <w:t>1</w:t>
            </w:r>
            <w:r w:rsidR="00776295">
              <w:rPr>
                <w:rFonts w:asciiTheme="minorHAnsi" w:eastAsiaTheme="minorEastAsia" w:hAnsiTheme="minorHAnsi" w:cstheme="minorBidi"/>
                <w:noProof/>
                <w:sz w:val="22"/>
                <w:szCs w:val="22"/>
              </w:rPr>
              <w:tab/>
            </w:r>
            <w:r w:rsidR="00776295" w:rsidRPr="007D6A62">
              <w:rPr>
                <w:rStyle w:val="Hyperlink"/>
                <w:rFonts w:eastAsiaTheme="majorEastAsia"/>
                <w:noProof/>
              </w:rPr>
              <w:t>Zusätzliche Angaben</w:t>
            </w:r>
            <w:r w:rsidR="00776295">
              <w:rPr>
                <w:noProof/>
                <w:webHidden/>
              </w:rPr>
              <w:tab/>
            </w:r>
            <w:r w:rsidR="00776295">
              <w:rPr>
                <w:noProof/>
                <w:webHidden/>
              </w:rPr>
              <w:fldChar w:fldCharType="begin"/>
            </w:r>
            <w:r w:rsidR="00776295">
              <w:rPr>
                <w:noProof/>
                <w:webHidden/>
              </w:rPr>
              <w:instrText xml:space="preserve"> PAGEREF _Toc399858802 \h </w:instrText>
            </w:r>
            <w:r w:rsidR="00776295">
              <w:rPr>
                <w:noProof/>
                <w:webHidden/>
              </w:rPr>
            </w:r>
            <w:r w:rsidR="00776295">
              <w:rPr>
                <w:noProof/>
                <w:webHidden/>
              </w:rPr>
              <w:fldChar w:fldCharType="separate"/>
            </w:r>
            <w:r w:rsidR="00BD3D4D">
              <w:rPr>
                <w:noProof/>
                <w:webHidden/>
              </w:rPr>
              <w:t>3</w:t>
            </w:r>
            <w:r w:rsidR="00776295">
              <w:rPr>
                <w:noProof/>
                <w:webHidden/>
              </w:rPr>
              <w:fldChar w:fldCharType="end"/>
            </w:r>
          </w:hyperlink>
        </w:p>
        <w:p w:rsidR="00776295" w:rsidRDefault="00776295">
          <w:pPr>
            <w:pStyle w:val="Verzeichnis2"/>
            <w:tabs>
              <w:tab w:val="left" w:pos="880"/>
              <w:tab w:val="right" w:leader="dot" w:pos="8493"/>
            </w:tabs>
            <w:rPr>
              <w:rFonts w:asciiTheme="minorHAnsi" w:eastAsiaTheme="minorEastAsia" w:hAnsiTheme="minorHAnsi" w:cstheme="minorBidi"/>
              <w:noProof/>
              <w:szCs w:val="22"/>
            </w:rPr>
          </w:pPr>
          <w:hyperlink w:anchor="_Toc399858803" w:history="1">
            <w:r w:rsidRPr="007D6A62">
              <w:rPr>
                <w:rStyle w:val="Hyperlink"/>
                <w:rFonts w:eastAsiaTheme="majorEastAsia"/>
                <w:noProof/>
              </w:rPr>
              <w:t>1.1</w:t>
            </w:r>
            <w:r>
              <w:rPr>
                <w:rFonts w:asciiTheme="minorHAnsi" w:eastAsiaTheme="minorEastAsia" w:hAnsiTheme="minorHAnsi" w:cstheme="minorBidi"/>
                <w:noProof/>
                <w:szCs w:val="22"/>
              </w:rPr>
              <w:tab/>
            </w:r>
            <w:r w:rsidRPr="007D6A62">
              <w:rPr>
                <w:rStyle w:val="Hyperlink"/>
                <w:rFonts w:eastAsiaTheme="majorEastAsia"/>
                <w:noProof/>
              </w:rPr>
              <w:t>Dokumentenverwaltung</w:t>
            </w:r>
            <w:r>
              <w:rPr>
                <w:noProof/>
                <w:webHidden/>
              </w:rPr>
              <w:tab/>
            </w:r>
            <w:r>
              <w:rPr>
                <w:noProof/>
                <w:webHidden/>
              </w:rPr>
              <w:fldChar w:fldCharType="begin"/>
            </w:r>
            <w:r>
              <w:rPr>
                <w:noProof/>
                <w:webHidden/>
              </w:rPr>
              <w:instrText xml:space="preserve"> PAGEREF _Toc399858803 \h </w:instrText>
            </w:r>
            <w:r>
              <w:rPr>
                <w:noProof/>
                <w:webHidden/>
              </w:rPr>
            </w:r>
            <w:r>
              <w:rPr>
                <w:noProof/>
                <w:webHidden/>
              </w:rPr>
              <w:fldChar w:fldCharType="separate"/>
            </w:r>
            <w:r w:rsidR="00BD3D4D">
              <w:rPr>
                <w:noProof/>
                <w:webHidden/>
              </w:rPr>
              <w:t>3</w:t>
            </w:r>
            <w:r>
              <w:rPr>
                <w:noProof/>
                <w:webHidden/>
              </w:rPr>
              <w:fldChar w:fldCharType="end"/>
            </w:r>
          </w:hyperlink>
        </w:p>
        <w:p w:rsidR="00776295" w:rsidRDefault="00776295">
          <w:pPr>
            <w:pStyle w:val="Verzeichnis2"/>
            <w:tabs>
              <w:tab w:val="left" w:pos="880"/>
              <w:tab w:val="right" w:leader="dot" w:pos="8493"/>
            </w:tabs>
            <w:rPr>
              <w:rFonts w:asciiTheme="minorHAnsi" w:eastAsiaTheme="minorEastAsia" w:hAnsiTheme="minorHAnsi" w:cstheme="minorBidi"/>
              <w:noProof/>
              <w:szCs w:val="22"/>
            </w:rPr>
          </w:pPr>
          <w:hyperlink w:anchor="_Toc399858804" w:history="1">
            <w:r w:rsidRPr="007D6A62">
              <w:rPr>
                <w:rStyle w:val="Hyperlink"/>
                <w:rFonts w:eastAsiaTheme="majorEastAsia"/>
                <w:noProof/>
              </w:rPr>
              <w:t>1.2</w:t>
            </w:r>
            <w:r>
              <w:rPr>
                <w:rFonts w:asciiTheme="minorHAnsi" w:eastAsiaTheme="minorEastAsia" w:hAnsiTheme="minorHAnsi" w:cstheme="minorBidi"/>
                <w:noProof/>
                <w:szCs w:val="22"/>
              </w:rPr>
              <w:tab/>
            </w:r>
            <w:r w:rsidRPr="007D6A62">
              <w:rPr>
                <w:rStyle w:val="Hyperlink"/>
                <w:rFonts w:eastAsiaTheme="majorEastAsia"/>
                <w:noProof/>
              </w:rPr>
              <w:t>Setup des Projekts</w:t>
            </w:r>
            <w:r>
              <w:rPr>
                <w:noProof/>
                <w:webHidden/>
              </w:rPr>
              <w:tab/>
            </w:r>
            <w:r>
              <w:rPr>
                <w:noProof/>
                <w:webHidden/>
              </w:rPr>
              <w:fldChar w:fldCharType="begin"/>
            </w:r>
            <w:r>
              <w:rPr>
                <w:noProof/>
                <w:webHidden/>
              </w:rPr>
              <w:instrText xml:space="preserve"> PAGEREF _Toc399858804 \h </w:instrText>
            </w:r>
            <w:r>
              <w:rPr>
                <w:noProof/>
                <w:webHidden/>
              </w:rPr>
            </w:r>
            <w:r>
              <w:rPr>
                <w:noProof/>
                <w:webHidden/>
              </w:rPr>
              <w:fldChar w:fldCharType="separate"/>
            </w:r>
            <w:r w:rsidR="00BD3D4D">
              <w:rPr>
                <w:noProof/>
                <w:webHidden/>
              </w:rPr>
              <w:t>3</w:t>
            </w:r>
            <w:r>
              <w:rPr>
                <w:noProof/>
                <w:webHidden/>
              </w:rPr>
              <w:fldChar w:fldCharType="end"/>
            </w:r>
          </w:hyperlink>
        </w:p>
        <w:p w:rsidR="00776295" w:rsidRDefault="00776295">
          <w:pPr>
            <w:pStyle w:val="Verzeichnis1"/>
            <w:rPr>
              <w:rFonts w:asciiTheme="minorHAnsi" w:eastAsiaTheme="minorEastAsia" w:hAnsiTheme="minorHAnsi" w:cstheme="minorBidi"/>
              <w:noProof/>
              <w:sz w:val="22"/>
              <w:szCs w:val="22"/>
            </w:rPr>
          </w:pPr>
          <w:hyperlink w:anchor="_Toc399858805" w:history="1">
            <w:r w:rsidRPr="007D6A62">
              <w:rPr>
                <w:rStyle w:val="Hyperlink"/>
                <w:rFonts w:eastAsiaTheme="majorEastAsia"/>
                <w:noProof/>
              </w:rPr>
              <w:t>2</w:t>
            </w:r>
            <w:r>
              <w:rPr>
                <w:rFonts w:asciiTheme="minorHAnsi" w:eastAsiaTheme="minorEastAsia" w:hAnsiTheme="minorHAnsi" w:cstheme="minorBidi"/>
                <w:noProof/>
                <w:sz w:val="22"/>
                <w:szCs w:val="22"/>
              </w:rPr>
              <w:tab/>
            </w:r>
            <w:r w:rsidRPr="007D6A62">
              <w:rPr>
                <w:rStyle w:val="Hyperlink"/>
                <w:rFonts w:eastAsiaTheme="majorEastAsia"/>
                <w:noProof/>
              </w:rPr>
              <w:t>Zusammenfassung des Projekts</w:t>
            </w:r>
            <w:r>
              <w:rPr>
                <w:noProof/>
                <w:webHidden/>
              </w:rPr>
              <w:tab/>
            </w:r>
            <w:r>
              <w:rPr>
                <w:noProof/>
                <w:webHidden/>
              </w:rPr>
              <w:fldChar w:fldCharType="begin"/>
            </w:r>
            <w:r>
              <w:rPr>
                <w:noProof/>
                <w:webHidden/>
              </w:rPr>
              <w:instrText xml:space="preserve"> PAGEREF _Toc399858805 \h </w:instrText>
            </w:r>
            <w:r>
              <w:rPr>
                <w:noProof/>
                <w:webHidden/>
              </w:rPr>
            </w:r>
            <w:r>
              <w:rPr>
                <w:noProof/>
                <w:webHidden/>
              </w:rPr>
              <w:fldChar w:fldCharType="separate"/>
            </w:r>
            <w:r w:rsidR="00BD3D4D">
              <w:rPr>
                <w:noProof/>
                <w:webHidden/>
              </w:rPr>
              <w:t>3</w:t>
            </w:r>
            <w:r>
              <w:rPr>
                <w:noProof/>
                <w:webHidden/>
              </w:rPr>
              <w:fldChar w:fldCharType="end"/>
            </w:r>
          </w:hyperlink>
        </w:p>
        <w:p w:rsidR="00776295" w:rsidRDefault="00776295">
          <w:pPr>
            <w:pStyle w:val="Verzeichnis1"/>
            <w:rPr>
              <w:rFonts w:asciiTheme="minorHAnsi" w:eastAsiaTheme="minorEastAsia" w:hAnsiTheme="minorHAnsi" w:cstheme="minorBidi"/>
              <w:noProof/>
              <w:sz w:val="22"/>
              <w:szCs w:val="22"/>
            </w:rPr>
          </w:pPr>
          <w:hyperlink w:anchor="_Toc399858806" w:history="1">
            <w:r w:rsidRPr="007D6A62">
              <w:rPr>
                <w:rStyle w:val="Hyperlink"/>
                <w:rFonts w:eastAsiaTheme="majorEastAsia"/>
                <w:noProof/>
              </w:rPr>
              <w:t>3</w:t>
            </w:r>
            <w:r>
              <w:rPr>
                <w:rFonts w:asciiTheme="minorHAnsi" w:eastAsiaTheme="minorEastAsia" w:hAnsiTheme="minorHAnsi" w:cstheme="minorBidi"/>
                <w:noProof/>
                <w:sz w:val="22"/>
                <w:szCs w:val="22"/>
              </w:rPr>
              <w:tab/>
            </w:r>
            <w:r w:rsidRPr="007D6A62">
              <w:rPr>
                <w:rStyle w:val="Hyperlink"/>
                <w:rFonts w:eastAsiaTheme="majorEastAsia"/>
                <w:noProof/>
              </w:rPr>
              <w:t>Game Design Dokumentation</w:t>
            </w:r>
            <w:r>
              <w:rPr>
                <w:noProof/>
                <w:webHidden/>
              </w:rPr>
              <w:tab/>
            </w:r>
            <w:r>
              <w:rPr>
                <w:noProof/>
                <w:webHidden/>
              </w:rPr>
              <w:fldChar w:fldCharType="begin"/>
            </w:r>
            <w:r>
              <w:rPr>
                <w:noProof/>
                <w:webHidden/>
              </w:rPr>
              <w:instrText xml:space="preserve"> PAGEREF _Toc399858806 \h </w:instrText>
            </w:r>
            <w:r>
              <w:rPr>
                <w:noProof/>
                <w:webHidden/>
              </w:rPr>
            </w:r>
            <w:r>
              <w:rPr>
                <w:noProof/>
                <w:webHidden/>
              </w:rPr>
              <w:fldChar w:fldCharType="separate"/>
            </w:r>
            <w:r w:rsidR="00BD3D4D">
              <w:rPr>
                <w:noProof/>
                <w:webHidden/>
              </w:rPr>
              <w:t>4</w:t>
            </w:r>
            <w:r>
              <w:rPr>
                <w:noProof/>
                <w:webHidden/>
              </w:rPr>
              <w:fldChar w:fldCharType="end"/>
            </w:r>
          </w:hyperlink>
        </w:p>
        <w:p w:rsidR="00776295" w:rsidRDefault="00776295">
          <w:pPr>
            <w:pStyle w:val="Verzeichnis2"/>
            <w:tabs>
              <w:tab w:val="left" w:pos="880"/>
              <w:tab w:val="right" w:leader="dot" w:pos="8493"/>
            </w:tabs>
            <w:rPr>
              <w:rFonts w:asciiTheme="minorHAnsi" w:eastAsiaTheme="minorEastAsia" w:hAnsiTheme="minorHAnsi" w:cstheme="minorBidi"/>
              <w:noProof/>
              <w:szCs w:val="22"/>
            </w:rPr>
          </w:pPr>
          <w:hyperlink w:anchor="_Toc399858807" w:history="1">
            <w:r w:rsidRPr="007D6A62">
              <w:rPr>
                <w:rStyle w:val="Hyperlink"/>
                <w:rFonts w:eastAsiaTheme="majorEastAsia"/>
                <w:noProof/>
              </w:rPr>
              <w:t>3.1</w:t>
            </w:r>
            <w:r>
              <w:rPr>
                <w:rFonts w:asciiTheme="minorHAnsi" w:eastAsiaTheme="minorEastAsia" w:hAnsiTheme="minorHAnsi" w:cstheme="minorBidi"/>
                <w:noProof/>
                <w:szCs w:val="22"/>
              </w:rPr>
              <w:tab/>
            </w:r>
            <w:r w:rsidRPr="007D6A62">
              <w:rPr>
                <w:rStyle w:val="Hyperlink"/>
                <w:rFonts w:eastAsiaTheme="majorEastAsia"/>
                <w:noProof/>
              </w:rPr>
              <w:t>Nutzeranalyse</w:t>
            </w:r>
            <w:r>
              <w:rPr>
                <w:noProof/>
                <w:webHidden/>
              </w:rPr>
              <w:tab/>
            </w:r>
            <w:r>
              <w:rPr>
                <w:noProof/>
                <w:webHidden/>
              </w:rPr>
              <w:fldChar w:fldCharType="begin"/>
            </w:r>
            <w:r>
              <w:rPr>
                <w:noProof/>
                <w:webHidden/>
              </w:rPr>
              <w:instrText xml:space="preserve"> PAGEREF _Toc399858807 \h </w:instrText>
            </w:r>
            <w:r>
              <w:rPr>
                <w:noProof/>
                <w:webHidden/>
              </w:rPr>
            </w:r>
            <w:r>
              <w:rPr>
                <w:noProof/>
                <w:webHidden/>
              </w:rPr>
              <w:fldChar w:fldCharType="separate"/>
            </w:r>
            <w:r w:rsidR="00BD3D4D">
              <w:rPr>
                <w:noProof/>
                <w:webHidden/>
              </w:rPr>
              <w:t>4</w:t>
            </w:r>
            <w:r>
              <w:rPr>
                <w:noProof/>
                <w:webHidden/>
              </w:rPr>
              <w:fldChar w:fldCharType="end"/>
            </w:r>
          </w:hyperlink>
        </w:p>
        <w:p w:rsidR="00776295" w:rsidRDefault="00776295">
          <w:pPr>
            <w:pStyle w:val="Verzeichnis2"/>
            <w:tabs>
              <w:tab w:val="left" w:pos="880"/>
              <w:tab w:val="right" w:leader="dot" w:pos="8493"/>
            </w:tabs>
            <w:rPr>
              <w:rFonts w:asciiTheme="minorHAnsi" w:eastAsiaTheme="minorEastAsia" w:hAnsiTheme="minorHAnsi" w:cstheme="minorBidi"/>
              <w:noProof/>
              <w:szCs w:val="22"/>
            </w:rPr>
          </w:pPr>
          <w:hyperlink w:anchor="_Toc399858808" w:history="1">
            <w:r w:rsidRPr="007D6A62">
              <w:rPr>
                <w:rStyle w:val="Hyperlink"/>
                <w:rFonts w:eastAsiaTheme="majorEastAsia"/>
                <w:noProof/>
              </w:rPr>
              <w:t>3.2</w:t>
            </w:r>
            <w:r>
              <w:rPr>
                <w:rFonts w:asciiTheme="minorHAnsi" w:eastAsiaTheme="minorEastAsia" w:hAnsiTheme="minorHAnsi" w:cstheme="minorBidi"/>
                <w:noProof/>
                <w:szCs w:val="22"/>
              </w:rPr>
              <w:tab/>
            </w:r>
            <w:r w:rsidRPr="007D6A62">
              <w:rPr>
                <w:rStyle w:val="Hyperlink"/>
                <w:rFonts w:eastAsiaTheme="majorEastAsia"/>
                <w:noProof/>
              </w:rPr>
              <w:t>Regelwerk des Spiels</w:t>
            </w:r>
            <w:r>
              <w:rPr>
                <w:noProof/>
                <w:webHidden/>
              </w:rPr>
              <w:tab/>
            </w:r>
            <w:r>
              <w:rPr>
                <w:noProof/>
                <w:webHidden/>
              </w:rPr>
              <w:fldChar w:fldCharType="begin"/>
            </w:r>
            <w:r>
              <w:rPr>
                <w:noProof/>
                <w:webHidden/>
              </w:rPr>
              <w:instrText xml:space="preserve"> PAGEREF _Toc399858808 \h </w:instrText>
            </w:r>
            <w:r>
              <w:rPr>
                <w:noProof/>
                <w:webHidden/>
              </w:rPr>
            </w:r>
            <w:r>
              <w:rPr>
                <w:noProof/>
                <w:webHidden/>
              </w:rPr>
              <w:fldChar w:fldCharType="separate"/>
            </w:r>
            <w:r w:rsidR="00BD3D4D">
              <w:rPr>
                <w:noProof/>
                <w:webHidden/>
              </w:rPr>
              <w:t>4</w:t>
            </w:r>
            <w:r>
              <w:rPr>
                <w:noProof/>
                <w:webHidden/>
              </w:rPr>
              <w:fldChar w:fldCharType="end"/>
            </w:r>
          </w:hyperlink>
        </w:p>
        <w:p w:rsidR="00776295" w:rsidRDefault="00776295">
          <w:pPr>
            <w:pStyle w:val="Verzeichnis2"/>
            <w:tabs>
              <w:tab w:val="left" w:pos="880"/>
              <w:tab w:val="right" w:leader="dot" w:pos="8493"/>
            </w:tabs>
            <w:rPr>
              <w:rFonts w:asciiTheme="minorHAnsi" w:eastAsiaTheme="minorEastAsia" w:hAnsiTheme="minorHAnsi" w:cstheme="minorBidi"/>
              <w:noProof/>
              <w:szCs w:val="22"/>
            </w:rPr>
          </w:pPr>
          <w:hyperlink w:anchor="_Toc399858809" w:history="1">
            <w:r w:rsidRPr="007D6A62">
              <w:rPr>
                <w:rStyle w:val="Hyperlink"/>
                <w:rFonts w:eastAsiaTheme="majorEastAsia"/>
                <w:noProof/>
              </w:rPr>
              <w:t>3.3</w:t>
            </w:r>
            <w:r>
              <w:rPr>
                <w:rFonts w:asciiTheme="minorHAnsi" w:eastAsiaTheme="minorEastAsia" w:hAnsiTheme="minorHAnsi" w:cstheme="minorBidi"/>
                <w:noProof/>
                <w:szCs w:val="22"/>
              </w:rPr>
              <w:tab/>
            </w:r>
            <w:r w:rsidRPr="007D6A62">
              <w:rPr>
                <w:rStyle w:val="Hyperlink"/>
                <w:rFonts w:eastAsiaTheme="majorEastAsia"/>
                <w:noProof/>
              </w:rPr>
              <w:t>Designentscheidungen und Dokumentation der Weiterentwicklung des Konzepts</w:t>
            </w:r>
            <w:r>
              <w:rPr>
                <w:noProof/>
                <w:webHidden/>
              </w:rPr>
              <w:tab/>
            </w:r>
            <w:r>
              <w:rPr>
                <w:noProof/>
                <w:webHidden/>
              </w:rPr>
              <w:fldChar w:fldCharType="begin"/>
            </w:r>
            <w:r>
              <w:rPr>
                <w:noProof/>
                <w:webHidden/>
              </w:rPr>
              <w:instrText xml:space="preserve"> PAGEREF _Toc399858809 \h </w:instrText>
            </w:r>
            <w:r>
              <w:rPr>
                <w:noProof/>
                <w:webHidden/>
              </w:rPr>
            </w:r>
            <w:r>
              <w:rPr>
                <w:noProof/>
                <w:webHidden/>
              </w:rPr>
              <w:fldChar w:fldCharType="separate"/>
            </w:r>
            <w:r w:rsidR="00BD3D4D">
              <w:rPr>
                <w:noProof/>
                <w:webHidden/>
              </w:rPr>
              <w:t>5</w:t>
            </w:r>
            <w:r>
              <w:rPr>
                <w:noProof/>
                <w:webHidden/>
              </w:rPr>
              <w:fldChar w:fldCharType="end"/>
            </w:r>
          </w:hyperlink>
        </w:p>
        <w:p w:rsidR="00776295" w:rsidRDefault="00776295">
          <w:pPr>
            <w:pStyle w:val="Verzeichnis2"/>
            <w:tabs>
              <w:tab w:val="left" w:pos="880"/>
              <w:tab w:val="right" w:leader="dot" w:pos="8493"/>
            </w:tabs>
            <w:rPr>
              <w:rFonts w:asciiTheme="minorHAnsi" w:eastAsiaTheme="minorEastAsia" w:hAnsiTheme="minorHAnsi" w:cstheme="minorBidi"/>
              <w:noProof/>
              <w:szCs w:val="22"/>
            </w:rPr>
          </w:pPr>
          <w:hyperlink w:anchor="_Toc399858810" w:history="1">
            <w:r w:rsidRPr="007D6A62">
              <w:rPr>
                <w:rStyle w:val="Hyperlink"/>
                <w:rFonts w:eastAsiaTheme="majorEastAsia"/>
                <w:noProof/>
              </w:rPr>
              <w:t>3.4</w:t>
            </w:r>
            <w:r>
              <w:rPr>
                <w:rFonts w:asciiTheme="minorHAnsi" w:eastAsiaTheme="minorEastAsia" w:hAnsiTheme="minorHAnsi" w:cstheme="minorBidi"/>
                <w:noProof/>
                <w:szCs w:val="22"/>
              </w:rPr>
              <w:tab/>
            </w:r>
            <w:r w:rsidRPr="007D6A62">
              <w:rPr>
                <w:rStyle w:val="Hyperlink"/>
                <w:rFonts w:eastAsiaTheme="majorEastAsia"/>
                <w:noProof/>
              </w:rPr>
              <w:t>Dokumentation des Gestaltungskonzepts</w:t>
            </w:r>
            <w:r>
              <w:rPr>
                <w:noProof/>
                <w:webHidden/>
              </w:rPr>
              <w:tab/>
            </w:r>
            <w:r>
              <w:rPr>
                <w:noProof/>
                <w:webHidden/>
              </w:rPr>
              <w:fldChar w:fldCharType="begin"/>
            </w:r>
            <w:r>
              <w:rPr>
                <w:noProof/>
                <w:webHidden/>
              </w:rPr>
              <w:instrText xml:space="preserve"> PAGEREF _Toc399858810 \h </w:instrText>
            </w:r>
            <w:r>
              <w:rPr>
                <w:noProof/>
                <w:webHidden/>
              </w:rPr>
            </w:r>
            <w:r>
              <w:rPr>
                <w:noProof/>
                <w:webHidden/>
              </w:rPr>
              <w:fldChar w:fldCharType="separate"/>
            </w:r>
            <w:r w:rsidR="00BD3D4D">
              <w:rPr>
                <w:noProof/>
                <w:webHidden/>
              </w:rPr>
              <w:t>6</w:t>
            </w:r>
            <w:r>
              <w:rPr>
                <w:noProof/>
                <w:webHidden/>
              </w:rPr>
              <w:fldChar w:fldCharType="end"/>
            </w:r>
          </w:hyperlink>
        </w:p>
        <w:p w:rsidR="00776295" w:rsidRDefault="00776295">
          <w:pPr>
            <w:pStyle w:val="Verzeichnis2"/>
            <w:tabs>
              <w:tab w:val="left" w:pos="880"/>
              <w:tab w:val="right" w:leader="dot" w:pos="8493"/>
            </w:tabs>
            <w:rPr>
              <w:rFonts w:asciiTheme="minorHAnsi" w:eastAsiaTheme="minorEastAsia" w:hAnsiTheme="minorHAnsi" w:cstheme="minorBidi"/>
              <w:noProof/>
              <w:szCs w:val="22"/>
            </w:rPr>
          </w:pPr>
          <w:hyperlink w:anchor="_Toc399858811" w:history="1">
            <w:r w:rsidRPr="007D6A62">
              <w:rPr>
                <w:rStyle w:val="Hyperlink"/>
                <w:rFonts w:eastAsiaTheme="majorEastAsia"/>
                <w:noProof/>
              </w:rPr>
              <w:t>3.5</w:t>
            </w:r>
            <w:r>
              <w:rPr>
                <w:rFonts w:asciiTheme="minorHAnsi" w:eastAsiaTheme="minorEastAsia" w:hAnsiTheme="minorHAnsi" w:cstheme="minorBidi"/>
                <w:noProof/>
                <w:szCs w:val="22"/>
              </w:rPr>
              <w:tab/>
            </w:r>
            <w:r w:rsidRPr="007D6A62">
              <w:rPr>
                <w:rStyle w:val="Hyperlink"/>
                <w:rFonts w:eastAsiaTheme="majorEastAsia"/>
                <w:noProof/>
              </w:rPr>
              <w:t>Dokumentation der Handlung</w:t>
            </w:r>
            <w:r>
              <w:rPr>
                <w:noProof/>
                <w:webHidden/>
              </w:rPr>
              <w:tab/>
            </w:r>
            <w:r>
              <w:rPr>
                <w:noProof/>
                <w:webHidden/>
              </w:rPr>
              <w:fldChar w:fldCharType="begin"/>
            </w:r>
            <w:r>
              <w:rPr>
                <w:noProof/>
                <w:webHidden/>
              </w:rPr>
              <w:instrText xml:space="preserve"> PAGEREF _Toc399858811 \h </w:instrText>
            </w:r>
            <w:r>
              <w:rPr>
                <w:noProof/>
                <w:webHidden/>
              </w:rPr>
            </w:r>
            <w:r>
              <w:rPr>
                <w:noProof/>
                <w:webHidden/>
              </w:rPr>
              <w:fldChar w:fldCharType="separate"/>
            </w:r>
            <w:r w:rsidR="00BD3D4D">
              <w:rPr>
                <w:noProof/>
                <w:webHidden/>
              </w:rPr>
              <w:t>6</w:t>
            </w:r>
            <w:r>
              <w:rPr>
                <w:noProof/>
                <w:webHidden/>
              </w:rPr>
              <w:fldChar w:fldCharType="end"/>
            </w:r>
          </w:hyperlink>
        </w:p>
        <w:p w:rsidR="00776295" w:rsidRDefault="00776295">
          <w:pPr>
            <w:pStyle w:val="Verzeichnis1"/>
            <w:rPr>
              <w:rFonts w:asciiTheme="minorHAnsi" w:eastAsiaTheme="minorEastAsia" w:hAnsiTheme="minorHAnsi" w:cstheme="minorBidi"/>
              <w:noProof/>
              <w:sz w:val="22"/>
              <w:szCs w:val="22"/>
            </w:rPr>
          </w:pPr>
          <w:hyperlink w:anchor="_Toc399858812" w:history="1">
            <w:r w:rsidRPr="007D6A62">
              <w:rPr>
                <w:rStyle w:val="Hyperlink"/>
                <w:rFonts w:eastAsiaTheme="majorEastAsia"/>
                <w:noProof/>
              </w:rPr>
              <w:t>4</w:t>
            </w:r>
            <w:r>
              <w:rPr>
                <w:rFonts w:asciiTheme="minorHAnsi" w:eastAsiaTheme="minorEastAsia" w:hAnsiTheme="minorHAnsi" w:cstheme="minorBidi"/>
                <w:noProof/>
                <w:sz w:val="22"/>
                <w:szCs w:val="22"/>
              </w:rPr>
              <w:tab/>
            </w:r>
            <w:r w:rsidRPr="007D6A62">
              <w:rPr>
                <w:rStyle w:val="Hyperlink"/>
                <w:rFonts w:eastAsiaTheme="majorEastAsia"/>
                <w:noProof/>
              </w:rPr>
              <w:t>Architektur und Implementierung</w:t>
            </w:r>
            <w:r>
              <w:rPr>
                <w:noProof/>
                <w:webHidden/>
              </w:rPr>
              <w:tab/>
            </w:r>
            <w:r>
              <w:rPr>
                <w:noProof/>
                <w:webHidden/>
              </w:rPr>
              <w:fldChar w:fldCharType="begin"/>
            </w:r>
            <w:r>
              <w:rPr>
                <w:noProof/>
                <w:webHidden/>
              </w:rPr>
              <w:instrText xml:space="preserve"> PAGEREF _Toc399858812 \h </w:instrText>
            </w:r>
            <w:r>
              <w:rPr>
                <w:noProof/>
                <w:webHidden/>
              </w:rPr>
            </w:r>
            <w:r>
              <w:rPr>
                <w:noProof/>
                <w:webHidden/>
              </w:rPr>
              <w:fldChar w:fldCharType="separate"/>
            </w:r>
            <w:r w:rsidR="00BD3D4D">
              <w:rPr>
                <w:noProof/>
                <w:webHidden/>
              </w:rPr>
              <w:t>6</w:t>
            </w:r>
            <w:r>
              <w:rPr>
                <w:noProof/>
                <w:webHidden/>
              </w:rPr>
              <w:fldChar w:fldCharType="end"/>
            </w:r>
          </w:hyperlink>
        </w:p>
        <w:p w:rsidR="00776295" w:rsidRDefault="00776295">
          <w:pPr>
            <w:pStyle w:val="Verzeichnis2"/>
            <w:tabs>
              <w:tab w:val="left" w:pos="880"/>
              <w:tab w:val="right" w:leader="dot" w:pos="8493"/>
            </w:tabs>
            <w:rPr>
              <w:rFonts w:asciiTheme="minorHAnsi" w:eastAsiaTheme="minorEastAsia" w:hAnsiTheme="minorHAnsi" w:cstheme="minorBidi"/>
              <w:noProof/>
              <w:szCs w:val="22"/>
            </w:rPr>
          </w:pPr>
          <w:hyperlink w:anchor="_Toc399858813" w:history="1">
            <w:r w:rsidRPr="007D6A62">
              <w:rPr>
                <w:rStyle w:val="Hyperlink"/>
                <w:rFonts w:eastAsiaTheme="majorEastAsia"/>
                <w:noProof/>
              </w:rPr>
              <w:t>4.1</w:t>
            </w:r>
            <w:r>
              <w:rPr>
                <w:rFonts w:asciiTheme="minorHAnsi" w:eastAsiaTheme="minorEastAsia" w:hAnsiTheme="minorHAnsi" w:cstheme="minorBidi"/>
                <w:noProof/>
                <w:szCs w:val="22"/>
              </w:rPr>
              <w:tab/>
            </w:r>
            <w:r w:rsidRPr="007D6A62">
              <w:rPr>
                <w:rStyle w:val="Hyperlink"/>
                <w:rFonts w:eastAsiaTheme="majorEastAsia"/>
                <w:noProof/>
              </w:rPr>
              <w:t>Komponentenübersicht</w:t>
            </w:r>
            <w:r>
              <w:rPr>
                <w:noProof/>
                <w:webHidden/>
              </w:rPr>
              <w:tab/>
            </w:r>
            <w:r>
              <w:rPr>
                <w:noProof/>
                <w:webHidden/>
              </w:rPr>
              <w:fldChar w:fldCharType="begin"/>
            </w:r>
            <w:r>
              <w:rPr>
                <w:noProof/>
                <w:webHidden/>
              </w:rPr>
              <w:instrText xml:space="preserve"> PAGEREF _Toc399858813 \h </w:instrText>
            </w:r>
            <w:r>
              <w:rPr>
                <w:noProof/>
                <w:webHidden/>
              </w:rPr>
            </w:r>
            <w:r>
              <w:rPr>
                <w:noProof/>
                <w:webHidden/>
              </w:rPr>
              <w:fldChar w:fldCharType="separate"/>
            </w:r>
            <w:r w:rsidR="00BD3D4D">
              <w:rPr>
                <w:noProof/>
                <w:webHidden/>
              </w:rPr>
              <w:t>6</w:t>
            </w:r>
            <w:r>
              <w:rPr>
                <w:noProof/>
                <w:webHidden/>
              </w:rPr>
              <w:fldChar w:fldCharType="end"/>
            </w:r>
          </w:hyperlink>
        </w:p>
        <w:p w:rsidR="00776295" w:rsidRDefault="00776295">
          <w:pPr>
            <w:pStyle w:val="Verzeichnis2"/>
            <w:tabs>
              <w:tab w:val="left" w:pos="880"/>
              <w:tab w:val="right" w:leader="dot" w:pos="8493"/>
            </w:tabs>
            <w:rPr>
              <w:rFonts w:asciiTheme="minorHAnsi" w:eastAsiaTheme="minorEastAsia" w:hAnsiTheme="minorHAnsi" w:cstheme="minorBidi"/>
              <w:noProof/>
              <w:szCs w:val="22"/>
            </w:rPr>
          </w:pPr>
          <w:hyperlink w:anchor="_Toc399858814" w:history="1">
            <w:r w:rsidRPr="007D6A62">
              <w:rPr>
                <w:rStyle w:val="Hyperlink"/>
                <w:rFonts w:eastAsiaTheme="majorEastAsia"/>
                <w:noProof/>
              </w:rPr>
              <w:t>4.2</w:t>
            </w:r>
            <w:r>
              <w:rPr>
                <w:rFonts w:asciiTheme="minorHAnsi" w:eastAsiaTheme="minorEastAsia" w:hAnsiTheme="minorHAnsi" w:cstheme="minorBidi"/>
                <w:noProof/>
                <w:szCs w:val="22"/>
              </w:rPr>
              <w:tab/>
            </w:r>
            <w:r w:rsidRPr="007D6A62">
              <w:rPr>
                <w:rStyle w:val="Hyperlink"/>
                <w:rFonts w:eastAsiaTheme="majorEastAsia"/>
                <w:noProof/>
              </w:rPr>
              <w:t>Dokumentation des Interaktionskonzeptes</w:t>
            </w:r>
            <w:r>
              <w:rPr>
                <w:noProof/>
                <w:webHidden/>
              </w:rPr>
              <w:tab/>
            </w:r>
            <w:r>
              <w:rPr>
                <w:noProof/>
                <w:webHidden/>
              </w:rPr>
              <w:fldChar w:fldCharType="begin"/>
            </w:r>
            <w:r>
              <w:rPr>
                <w:noProof/>
                <w:webHidden/>
              </w:rPr>
              <w:instrText xml:space="preserve"> PAGEREF _Toc399858814 \h </w:instrText>
            </w:r>
            <w:r>
              <w:rPr>
                <w:noProof/>
                <w:webHidden/>
              </w:rPr>
            </w:r>
            <w:r>
              <w:rPr>
                <w:noProof/>
                <w:webHidden/>
              </w:rPr>
              <w:fldChar w:fldCharType="separate"/>
            </w:r>
            <w:r w:rsidR="00BD3D4D">
              <w:rPr>
                <w:noProof/>
                <w:webHidden/>
              </w:rPr>
              <w:t>7</w:t>
            </w:r>
            <w:r>
              <w:rPr>
                <w:noProof/>
                <w:webHidden/>
              </w:rPr>
              <w:fldChar w:fldCharType="end"/>
            </w:r>
          </w:hyperlink>
        </w:p>
        <w:p w:rsidR="00776295" w:rsidRDefault="00776295">
          <w:pPr>
            <w:pStyle w:val="Verzeichnis1"/>
            <w:rPr>
              <w:rFonts w:asciiTheme="minorHAnsi" w:eastAsiaTheme="minorEastAsia" w:hAnsiTheme="minorHAnsi" w:cstheme="minorBidi"/>
              <w:noProof/>
              <w:sz w:val="22"/>
              <w:szCs w:val="22"/>
            </w:rPr>
          </w:pPr>
          <w:hyperlink w:anchor="_Toc399858815" w:history="1">
            <w:r w:rsidRPr="007D6A62">
              <w:rPr>
                <w:rStyle w:val="Hyperlink"/>
                <w:rFonts w:eastAsiaTheme="majorEastAsia"/>
                <w:noProof/>
              </w:rPr>
              <w:t>5</w:t>
            </w:r>
            <w:r>
              <w:rPr>
                <w:rFonts w:asciiTheme="minorHAnsi" w:eastAsiaTheme="minorEastAsia" w:hAnsiTheme="minorHAnsi" w:cstheme="minorBidi"/>
                <w:noProof/>
                <w:sz w:val="22"/>
                <w:szCs w:val="22"/>
              </w:rPr>
              <w:tab/>
            </w:r>
            <w:r w:rsidRPr="007D6A62">
              <w:rPr>
                <w:rStyle w:val="Hyperlink"/>
                <w:rFonts w:eastAsiaTheme="majorEastAsia"/>
                <w:noProof/>
              </w:rPr>
              <w:t>Dokumentation des Projektmanagement</w:t>
            </w:r>
            <w:r>
              <w:rPr>
                <w:noProof/>
                <w:webHidden/>
              </w:rPr>
              <w:tab/>
            </w:r>
            <w:r>
              <w:rPr>
                <w:noProof/>
                <w:webHidden/>
              </w:rPr>
              <w:fldChar w:fldCharType="begin"/>
            </w:r>
            <w:r>
              <w:rPr>
                <w:noProof/>
                <w:webHidden/>
              </w:rPr>
              <w:instrText xml:space="preserve"> PAGEREF _Toc399858815 \h </w:instrText>
            </w:r>
            <w:r>
              <w:rPr>
                <w:noProof/>
                <w:webHidden/>
              </w:rPr>
            </w:r>
            <w:r>
              <w:rPr>
                <w:noProof/>
                <w:webHidden/>
              </w:rPr>
              <w:fldChar w:fldCharType="separate"/>
            </w:r>
            <w:r w:rsidR="00BD3D4D">
              <w:rPr>
                <w:noProof/>
                <w:webHidden/>
              </w:rPr>
              <w:t>7</w:t>
            </w:r>
            <w:r>
              <w:rPr>
                <w:noProof/>
                <w:webHidden/>
              </w:rPr>
              <w:fldChar w:fldCharType="end"/>
            </w:r>
          </w:hyperlink>
        </w:p>
        <w:p w:rsidR="00776295" w:rsidRDefault="00776295">
          <w:pPr>
            <w:pStyle w:val="Verzeichnis2"/>
            <w:tabs>
              <w:tab w:val="left" w:pos="880"/>
              <w:tab w:val="right" w:leader="dot" w:pos="8493"/>
            </w:tabs>
            <w:rPr>
              <w:rFonts w:asciiTheme="minorHAnsi" w:eastAsiaTheme="minorEastAsia" w:hAnsiTheme="minorHAnsi" w:cstheme="minorBidi"/>
              <w:noProof/>
              <w:szCs w:val="22"/>
            </w:rPr>
          </w:pPr>
          <w:hyperlink w:anchor="_Toc399858816" w:history="1">
            <w:r w:rsidRPr="007D6A62">
              <w:rPr>
                <w:rStyle w:val="Hyperlink"/>
                <w:rFonts w:eastAsiaTheme="majorEastAsia"/>
                <w:noProof/>
              </w:rPr>
              <w:t>5.1</w:t>
            </w:r>
            <w:r>
              <w:rPr>
                <w:rFonts w:asciiTheme="minorHAnsi" w:eastAsiaTheme="minorEastAsia" w:hAnsiTheme="minorHAnsi" w:cstheme="minorBidi"/>
                <w:noProof/>
                <w:szCs w:val="22"/>
              </w:rPr>
              <w:tab/>
            </w:r>
            <w:r w:rsidRPr="007D6A62">
              <w:rPr>
                <w:rStyle w:val="Hyperlink"/>
                <w:rFonts w:eastAsiaTheme="majorEastAsia"/>
                <w:noProof/>
              </w:rPr>
              <w:t>Aufgabenverteilung zwischen den Teammitgliedern</w:t>
            </w:r>
            <w:r>
              <w:rPr>
                <w:noProof/>
                <w:webHidden/>
              </w:rPr>
              <w:tab/>
            </w:r>
            <w:r>
              <w:rPr>
                <w:noProof/>
                <w:webHidden/>
              </w:rPr>
              <w:fldChar w:fldCharType="begin"/>
            </w:r>
            <w:r>
              <w:rPr>
                <w:noProof/>
                <w:webHidden/>
              </w:rPr>
              <w:instrText xml:space="preserve"> PAGEREF _Toc399858816 \h </w:instrText>
            </w:r>
            <w:r>
              <w:rPr>
                <w:noProof/>
                <w:webHidden/>
              </w:rPr>
            </w:r>
            <w:r>
              <w:rPr>
                <w:noProof/>
                <w:webHidden/>
              </w:rPr>
              <w:fldChar w:fldCharType="separate"/>
            </w:r>
            <w:r w:rsidR="00BD3D4D">
              <w:rPr>
                <w:noProof/>
                <w:webHidden/>
              </w:rPr>
              <w:t>7</w:t>
            </w:r>
            <w:r>
              <w:rPr>
                <w:noProof/>
                <w:webHidden/>
              </w:rPr>
              <w:fldChar w:fldCharType="end"/>
            </w:r>
          </w:hyperlink>
        </w:p>
        <w:p w:rsidR="00776295" w:rsidRDefault="00776295">
          <w:pPr>
            <w:pStyle w:val="Verzeichnis2"/>
            <w:tabs>
              <w:tab w:val="left" w:pos="880"/>
              <w:tab w:val="right" w:leader="dot" w:pos="8493"/>
            </w:tabs>
            <w:rPr>
              <w:rFonts w:asciiTheme="minorHAnsi" w:eastAsiaTheme="minorEastAsia" w:hAnsiTheme="minorHAnsi" w:cstheme="minorBidi"/>
              <w:noProof/>
              <w:szCs w:val="22"/>
            </w:rPr>
          </w:pPr>
          <w:hyperlink w:anchor="_Toc399858817" w:history="1">
            <w:r w:rsidRPr="007D6A62">
              <w:rPr>
                <w:rStyle w:val="Hyperlink"/>
                <w:rFonts w:eastAsiaTheme="majorEastAsia"/>
                <w:noProof/>
              </w:rPr>
              <w:t>5.2</w:t>
            </w:r>
            <w:r>
              <w:rPr>
                <w:rFonts w:asciiTheme="minorHAnsi" w:eastAsiaTheme="minorEastAsia" w:hAnsiTheme="minorHAnsi" w:cstheme="minorBidi"/>
                <w:noProof/>
                <w:szCs w:val="22"/>
              </w:rPr>
              <w:tab/>
            </w:r>
            <w:r w:rsidRPr="007D6A62">
              <w:rPr>
                <w:rStyle w:val="Hyperlink"/>
                <w:rFonts w:eastAsiaTheme="majorEastAsia"/>
                <w:noProof/>
              </w:rPr>
              <w:t>Tasks und Priorisierung</w:t>
            </w:r>
            <w:r>
              <w:rPr>
                <w:noProof/>
                <w:webHidden/>
              </w:rPr>
              <w:tab/>
            </w:r>
            <w:r>
              <w:rPr>
                <w:noProof/>
                <w:webHidden/>
              </w:rPr>
              <w:fldChar w:fldCharType="begin"/>
            </w:r>
            <w:r>
              <w:rPr>
                <w:noProof/>
                <w:webHidden/>
              </w:rPr>
              <w:instrText xml:space="preserve"> PAGEREF _Toc399858817 \h </w:instrText>
            </w:r>
            <w:r>
              <w:rPr>
                <w:noProof/>
                <w:webHidden/>
              </w:rPr>
            </w:r>
            <w:r>
              <w:rPr>
                <w:noProof/>
                <w:webHidden/>
              </w:rPr>
              <w:fldChar w:fldCharType="separate"/>
            </w:r>
            <w:r w:rsidR="00BD3D4D">
              <w:rPr>
                <w:noProof/>
                <w:webHidden/>
              </w:rPr>
              <w:t>8</w:t>
            </w:r>
            <w:r>
              <w:rPr>
                <w:noProof/>
                <w:webHidden/>
              </w:rPr>
              <w:fldChar w:fldCharType="end"/>
            </w:r>
          </w:hyperlink>
        </w:p>
        <w:p w:rsidR="00776295" w:rsidRDefault="00776295">
          <w:pPr>
            <w:pStyle w:val="Verzeichnis2"/>
            <w:tabs>
              <w:tab w:val="left" w:pos="880"/>
              <w:tab w:val="right" w:leader="dot" w:pos="8493"/>
            </w:tabs>
            <w:rPr>
              <w:rFonts w:asciiTheme="minorHAnsi" w:eastAsiaTheme="minorEastAsia" w:hAnsiTheme="minorHAnsi" w:cstheme="minorBidi"/>
              <w:noProof/>
              <w:szCs w:val="22"/>
            </w:rPr>
          </w:pPr>
          <w:hyperlink w:anchor="_Toc399858818" w:history="1">
            <w:r w:rsidRPr="007D6A62">
              <w:rPr>
                <w:rStyle w:val="Hyperlink"/>
                <w:rFonts w:eastAsiaTheme="majorEastAsia"/>
                <w:noProof/>
              </w:rPr>
              <w:t>5.3</w:t>
            </w:r>
            <w:r>
              <w:rPr>
                <w:rFonts w:asciiTheme="minorHAnsi" w:eastAsiaTheme="minorEastAsia" w:hAnsiTheme="minorHAnsi" w:cstheme="minorBidi"/>
                <w:noProof/>
                <w:szCs w:val="22"/>
              </w:rPr>
              <w:tab/>
            </w:r>
            <w:r w:rsidRPr="007D6A62">
              <w:rPr>
                <w:rStyle w:val="Hyperlink"/>
                <w:rFonts w:eastAsiaTheme="majorEastAsia"/>
                <w:noProof/>
              </w:rPr>
              <w:t>Meilensteinbericht</w:t>
            </w:r>
            <w:r>
              <w:rPr>
                <w:noProof/>
                <w:webHidden/>
              </w:rPr>
              <w:tab/>
            </w:r>
            <w:r>
              <w:rPr>
                <w:noProof/>
                <w:webHidden/>
              </w:rPr>
              <w:fldChar w:fldCharType="begin"/>
            </w:r>
            <w:r>
              <w:rPr>
                <w:noProof/>
                <w:webHidden/>
              </w:rPr>
              <w:instrText xml:space="preserve"> PAGEREF _Toc399858818 \h </w:instrText>
            </w:r>
            <w:r>
              <w:rPr>
                <w:noProof/>
                <w:webHidden/>
              </w:rPr>
            </w:r>
            <w:r>
              <w:rPr>
                <w:noProof/>
                <w:webHidden/>
              </w:rPr>
              <w:fldChar w:fldCharType="separate"/>
            </w:r>
            <w:r w:rsidR="00BD3D4D">
              <w:rPr>
                <w:noProof/>
                <w:webHidden/>
              </w:rPr>
              <w:t>8</w:t>
            </w:r>
            <w:r>
              <w:rPr>
                <w:noProof/>
                <w:webHidden/>
              </w:rPr>
              <w:fldChar w:fldCharType="end"/>
            </w:r>
          </w:hyperlink>
        </w:p>
        <w:p w:rsidR="00776295" w:rsidRDefault="00776295">
          <w:pPr>
            <w:pStyle w:val="Verzeichnis2"/>
            <w:tabs>
              <w:tab w:val="left" w:pos="880"/>
              <w:tab w:val="right" w:leader="dot" w:pos="8493"/>
            </w:tabs>
            <w:rPr>
              <w:rFonts w:asciiTheme="minorHAnsi" w:eastAsiaTheme="minorEastAsia" w:hAnsiTheme="minorHAnsi" w:cstheme="minorBidi"/>
              <w:noProof/>
              <w:szCs w:val="22"/>
            </w:rPr>
          </w:pPr>
          <w:hyperlink w:anchor="_Toc399858819" w:history="1">
            <w:r w:rsidRPr="007D6A62">
              <w:rPr>
                <w:rStyle w:val="Hyperlink"/>
                <w:rFonts w:eastAsiaTheme="majorEastAsia"/>
                <w:noProof/>
              </w:rPr>
              <w:t>5.4</w:t>
            </w:r>
            <w:r>
              <w:rPr>
                <w:rFonts w:asciiTheme="minorHAnsi" w:eastAsiaTheme="minorEastAsia" w:hAnsiTheme="minorHAnsi" w:cstheme="minorBidi"/>
                <w:noProof/>
                <w:szCs w:val="22"/>
              </w:rPr>
              <w:tab/>
            </w:r>
            <w:r w:rsidRPr="007D6A62">
              <w:rPr>
                <w:rStyle w:val="Hyperlink"/>
                <w:rFonts w:eastAsiaTheme="majorEastAsia"/>
                <w:noProof/>
              </w:rPr>
              <w:t>Probleme</w:t>
            </w:r>
            <w:r>
              <w:rPr>
                <w:noProof/>
                <w:webHidden/>
              </w:rPr>
              <w:tab/>
            </w:r>
            <w:r>
              <w:rPr>
                <w:noProof/>
                <w:webHidden/>
              </w:rPr>
              <w:fldChar w:fldCharType="begin"/>
            </w:r>
            <w:r>
              <w:rPr>
                <w:noProof/>
                <w:webHidden/>
              </w:rPr>
              <w:instrText xml:space="preserve"> PAGEREF _Toc399858819 \h </w:instrText>
            </w:r>
            <w:r>
              <w:rPr>
                <w:noProof/>
                <w:webHidden/>
              </w:rPr>
            </w:r>
            <w:r>
              <w:rPr>
                <w:noProof/>
                <w:webHidden/>
              </w:rPr>
              <w:fldChar w:fldCharType="separate"/>
            </w:r>
            <w:r w:rsidR="00BD3D4D">
              <w:rPr>
                <w:noProof/>
                <w:webHidden/>
              </w:rPr>
              <w:t>8</w:t>
            </w:r>
            <w:r>
              <w:rPr>
                <w:noProof/>
                <w:webHidden/>
              </w:rPr>
              <w:fldChar w:fldCharType="end"/>
            </w:r>
          </w:hyperlink>
        </w:p>
        <w:p w:rsidR="00776295" w:rsidRDefault="00776295">
          <w:pPr>
            <w:pStyle w:val="Verzeichnis1"/>
            <w:rPr>
              <w:rFonts w:asciiTheme="minorHAnsi" w:eastAsiaTheme="minorEastAsia" w:hAnsiTheme="minorHAnsi" w:cstheme="minorBidi"/>
              <w:noProof/>
              <w:sz w:val="22"/>
              <w:szCs w:val="22"/>
            </w:rPr>
          </w:pPr>
          <w:hyperlink w:anchor="_Toc399858820" w:history="1">
            <w:r w:rsidRPr="007D6A62">
              <w:rPr>
                <w:rStyle w:val="Hyperlink"/>
                <w:rFonts w:eastAsiaTheme="majorEastAsia"/>
                <w:noProof/>
              </w:rPr>
              <w:t>6</w:t>
            </w:r>
            <w:r>
              <w:rPr>
                <w:rFonts w:asciiTheme="minorHAnsi" w:eastAsiaTheme="minorEastAsia" w:hAnsiTheme="minorHAnsi" w:cstheme="minorBidi"/>
                <w:noProof/>
                <w:sz w:val="22"/>
                <w:szCs w:val="22"/>
              </w:rPr>
              <w:tab/>
            </w:r>
            <w:r w:rsidRPr="007D6A62">
              <w:rPr>
                <w:rStyle w:val="Hyperlink"/>
                <w:rFonts w:eastAsiaTheme="majorEastAsia"/>
                <w:noProof/>
              </w:rPr>
              <w:t>Testergebnisse</w:t>
            </w:r>
            <w:r>
              <w:rPr>
                <w:noProof/>
                <w:webHidden/>
              </w:rPr>
              <w:tab/>
            </w:r>
            <w:r>
              <w:rPr>
                <w:noProof/>
                <w:webHidden/>
              </w:rPr>
              <w:fldChar w:fldCharType="begin"/>
            </w:r>
            <w:r>
              <w:rPr>
                <w:noProof/>
                <w:webHidden/>
              </w:rPr>
              <w:instrText xml:space="preserve"> PAGEREF _Toc399858820 \h </w:instrText>
            </w:r>
            <w:r>
              <w:rPr>
                <w:noProof/>
                <w:webHidden/>
              </w:rPr>
            </w:r>
            <w:r>
              <w:rPr>
                <w:noProof/>
                <w:webHidden/>
              </w:rPr>
              <w:fldChar w:fldCharType="separate"/>
            </w:r>
            <w:r w:rsidR="00BD3D4D">
              <w:rPr>
                <w:noProof/>
                <w:webHidden/>
              </w:rPr>
              <w:t>9</w:t>
            </w:r>
            <w:r>
              <w:rPr>
                <w:noProof/>
                <w:webHidden/>
              </w:rPr>
              <w:fldChar w:fldCharType="end"/>
            </w:r>
          </w:hyperlink>
        </w:p>
        <w:p w:rsidR="00776295" w:rsidRDefault="00776295">
          <w:pPr>
            <w:pStyle w:val="Verzeichnis1"/>
            <w:rPr>
              <w:rFonts w:asciiTheme="minorHAnsi" w:eastAsiaTheme="minorEastAsia" w:hAnsiTheme="minorHAnsi" w:cstheme="minorBidi"/>
              <w:noProof/>
              <w:sz w:val="22"/>
              <w:szCs w:val="22"/>
            </w:rPr>
          </w:pPr>
          <w:hyperlink w:anchor="_Toc399858821" w:history="1">
            <w:r w:rsidRPr="007D6A62">
              <w:rPr>
                <w:rStyle w:val="Hyperlink"/>
                <w:rFonts w:eastAsiaTheme="majorEastAsia"/>
                <w:noProof/>
              </w:rPr>
              <w:t>7</w:t>
            </w:r>
            <w:r>
              <w:rPr>
                <w:rFonts w:asciiTheme="minorHAnsi" w:eastAsiaTheme="minorEastAsia" w:hAnsiTheme="minorHAnsi" w:cstheme="minorBidi"/>
                <w:noProof/>
                <w:sz w:val="22"/>
                <w:szCs w:val="22"/>
              </w:rPr>
              <w:tab/>
            </w:r>
            <w:r w:rsidRPr="007D6A62">
              <w:rPr>
                <w:rStyle w:val="Hyperlink"/>
                <w:rFonts w:eastAsiaTheme="majorEastAsia"/>
                <w:noProof/>
              </w:rPr>
              <w:t>Ausblick</w:t>
            </w:r>
            <w:r>
              <w:rPr>
                <w:noProof/>
                <w:webHidden/>
              </w:rPr>
              <w:tab/>
            </w:r>
            <w:r>
              <w:rPr>
                <w:noProof/>
                <w:webHidden/>
              </w:rPr>
              <w:fldChar w:fldCharType="begin"/>
            </w:r>
            <w:r>
              <w:rPr>
                <w:noProof/>
                <w:webHidden/>
              </w:rPr>
              <w:instrText xml:space="preserve"> PAGEREF _Toc399858821 \h </w:instrText>
            </w:r>
            <w:r>
              <w:rPr>
                <w:noProof/>
                <w:webHidden/>
              </w:rPr>
            </w:r>
            <w:r>
              <w:rPr>
                <w:noProof/>
                <w:webHidden/>
              </w:rPr>
              <w:fldChar w:fldCharType="separate"/>
            </w:r>
            <w:r w:rsidR="00BD3D4D">
              <w:rPr>
                <w:noProof/>
                <w:webHidden/>
              </w:rPr>
              <w:t>10</w:t>
            </w:r>
            <w:r>
              <w:rPr>
                <w:noProof/>
                <w:webHidden/>
              </w:rPr>
              <w:fldChar w:fldCharType="end"/>
            </w:r>
          </w:hyperlink>
        </w:p>
        <w:p w:rsidR="00776295" w:rsidRDefault="00776295">
          <w:pPr>
            <w:pStyle w:val="Verzeichnis1"/>
            <w:rPr>
              <w:rFonts w:asciiTheme="minorHAnsi" w:eastAsiaTheme="minorEastAsia" w:hAnsiTheme="minorHAnsi" w:cstheme="minorBidi"/>
              <w:noProof/>
              <w:sz w:val="22"/>
              <w:szCs w:val="22"/>
            </w:rPr>
          </w:pPr>
          <w:hyperlink w:anchor="_Toc399858822" w:history="1">
            <w:r w:rsidRPr="007D6A62">
              <w:rPr>
                <w:rStyle w:val="Hyperlink"/>
                <w:rFonts w:eastAsiaTheme="majorEastAsia"/>
                <w:noProof/>
              </w:rPr>
              <w:t>8</w:t>
            </w:r>
            <w:r>
              <w:rPr>
                <w:rFonts w:asciiTheme="minorHAnsi" w:eastAsiaTheme="minorEastAsia" w:hAnsiTheme="minorHAnsi" w:cstheme="minorBidi"/>
                <w:noProof/>
                <w:sz w:val="22"/>
                <w:szCs w:val="22"/>
              </w:rPr>
              <w:tab/>
            </w:r>
            <w:r w:rsidRPr="007D6A62">
              <w:rPr>
                <w:rStyle w:val="Hyperlink"/>
                <w:rFonts w:eastAsiaTheme="majorEastAsia"/>
                <w:noProof/>
              </w:rPr>
              <w:t>Kommentar</w:t>
            </w:r>
            <w:r>
              <w:rPr>
                <w:noProof/>
                <w:webHidden/>
              </w:rPr>
              <w:tab/>
            </w:r>
            <w:r>
              <w:rPr>
                <w:noProof/>
                <w:webHidden/>
              </w:rPr>
              <w:fldChar w:fldCharType="begin"/>
            </w:r>
            <w:r>
              <w:rPr>
                <w:noProof/>
                <w:webHidden/>
              </w:rPr>
              <w:instrText xml:space="preserve"> PAGEREF _Toc399858822 \h </w:instrText>
            </w:r>
            <w:r>
              <w:rPr>
                <w:noProof/>
                <w:webHidden/>
              </w:rPr>
            </w:r>
            <w:r>
              <w:rPr>
                <w:noProof/>
                <w:webHidden/>
              </w:rPr>
              <w:fldChar w:fldCharType="separate"/>
            </w:r>
            <w:r w:rsidR="00BD3D4D">
              <w:rPr>
                <w:noProof/>
                <w:webHidden/>
              </w:rPr>
              <w:t>10</w:t>
            </w:r>
            <w:r>
              <w:rPr>
                <w:noProof/>
                <w:webHidden/>
              </w:rPr>
              <w:fldChar w:fldCharType="end"/>
            </w:r>
          </w:hyperlink>
        </w:p>
        <w:p w:rsidR="0040384F" w:rsidRDefault="0040384F">
          <w:r>
            <w:rPr>
              <w:b/>
              <w:bCs/>
            </w:rPr>
            <w:fldChar w:fldCharType="end"/>
          </w:r>
        </w:p>
      </w:sdtContent>
    </w:sdt>
    <w:p w:rsidR="004A3E42" w:rsidRPr="004A3E42" w:rsidRDefault="004A3E42" w:rsidP="004A3E42">
      <w:pPr>
        <w:rPr>
          <w:lang w:eastAsia="en-US"/>
        </w:rPr>
      </w:pPr>
    </w:p>
    <w:p w:rsidR="009A6082" w:rsidRDefault="009A6082">
      <w:pPr>
        <w:spacing w:after="200" w:line="276" w:lineRule="auto"/>
        <w:jc w:val="left"/>
        <w:rPr>
          <w:b/>
          <w:sz w:val="28"/>
          <w:lang w:eastAsia="en-US"/>
        </w:rPr>
      </w:pPr>
    </w:p>
    <w:p w:rsidR="00070B8E" w:rsidRDefault="00070B8E">
      <w:pPr>
        <w:spacing w:after="200" w:line="276" w:lineRule="auto"/>
        <w:jc w:val="left"/>
        <w:rPr>
          <w:b/>
          <w:sz w:val="28"/>
          <w:lang w:eastAsia="en-US"/>
        </w:rPr>
      </w:pPr>
      <w:r>
        <w:br w:type="page"/>
      </w:r>
    </w:p>
    <w:p w:rsidR="004A3E42" w:rsidRDefault="004A3E42" w:rsidP="004A3E42">
      <w:pPr>
        <w:pStyle w:val="berschrift1"/>
      </w:pPr>
      <w:bookmarkStart w:id="0" w:name="_Toc398993295"/>
      <w:bookmarkStart w:id="1" w:name="_Toc399858802"/>
      <w:r>
        <w:lastRenderedPageBreak/>
        <w:t>Zusätzliche Angaben</w:t>
      </w:r>
      <w:bookmarkEnd w:id="1"/>
    </w:p>
    <w:p w:rsidR="004A3E42" w:rsidRPr="00290630" w:rsidRDefault="004A3E42" w:rsidP="00290630">
      <w:pPr>
        <w:pStyle w:val="berschrift2"/>
      </w:pPr>
      <w:bookmarkStart w:id="2" w:name="_Toc399858803"/>
      <w:r w:rsidRPr="00290630">
        <w:t>Dokumentenverwaltung</w:t>
      </w:r>
      <w:bookmarkEnd w:id="2"/>
    </w:p>
    <w:p w:rsidR="004E14E4" w:rsidRPr="004E14E4" w:rsidRDefault="004E14E4" w:rsidP="004E14E4">
      <w:pPr>
        <w:rPr>
          <w:rFonts w:cstheme="majorBidi"/>
          <w:sz w:val="26"/>
          <w:szCs w:val="26"/>
        </w:rPr>
      </w:pPr>
      <w:r>
        <w:t xml:space="preserve">Nur das Repository auf </w:t>
      </w:r>
      <w:proofErr w:type="spellStart"/>
      <w:r>
        <w:t>GitHub</w:t>
      </w:r>
      <w:proofErr w:type="spellEnd"/>
      <w:r>
        <w:t xml:space="preserve"> ist für das Spiel nötig.</w:t>
      </w:r>
    </w:p>
    <w:p w:rsidR="004A3E42" w:rsidRPr="00290630" w:rsidRDefault="004A3E42" w:rsidP="00290630">
      <w:pPr>
        <w:pStyle w:val="berschrift2"/>
      </w:pPr>
      <w:bookmarkStart w:id="3" w:name="_Toc399858804"/>
      <w:r w:rsidRPr="00290630">
        <w:t>Setup des Projekts</w:t>
      </w:r>
      <w:bookmarkEnd w:id="3"/>
    </w:p>
    <w:p w:rsidR="00F3426E" w:rsidRDefault="00F3426E" w:rsidP="00F3426E">
      <w:r>
        <w:t>Um “Das fremde Ich” fehlerfrei ausführen zu können wird ein Standard-Windows-PC mit  Ta</w:t>
      </w:r>
      <w:r>
        <w:t>s</w:t>
      </w:r>
      <w:r>
        <w:t xml:space="preserve">tatur und Maus/Touchpad benötigt. Des Weiteren zwingend notwendig ist ein </w:t>
      </w:r>
      <w:proofErr w:type="spellStart"/>
      <w:r>
        <w:t>Eyetracker</w:t>
      </w:r>
      <w:proofErr w:type="spellEnd"/>
      <w:r>
        <w:t xml:space="preserve">, dieses Spiel ist speziell für den </w:t>
      </w:r>
      <w:proofErr w:type="spellStart"/>
      <w:r>
        <w:t>iView</w:t>
      </w:r>
      <w:proofErr w:type="spellEnd"/>
      <w:r>
        <w:t xml:space="preserve"> RED-m der Firma SMI ausgelegt. Dieser sollte bereits angeschlossen und dessen Server gestartet sein.</w:t>
      </w:r>
    </w:p>
    <w:p w:rsidR="00F3426E" w:rsidRPr="00F3426E" w:rsidRDefault="00F3426E" w:rsidP="00F3426E">
      <w:r>
        <w:t>Lautsprecher oder Kopfhörer werden nicht unbedingt benötigt, sorgen aber für ein angene</w:t>
      </w:r>
      <w:r>
        <w:t>h</w:t>
      </w:r>
      <w:bookmarkStart w:id="4" w:name="_GoBack"/>
      <w:bookmarkEnd w:id="4"/>
      <w:r>
        <w:t>meres Spielerlebnis.</w:t>
      </w:r>
    </w:p>
    <w:p w:rsidR="004A3E42" w:rsidRDefault="004A3E42" w:rsidP="00F3426E">
      <w:pPr>
        <w:pStyle w:val="berschrift1"/>
      </w:pPr>
      <w:bookmarkStart w:id="5" w:name="_Toc399858805"/>
      <w:r w:rsidRPr="004A3E42">
        <w:t xml:space="preserve">Zusammenfassung </w:t>
      </w:r>
      <w:r>
        <w:t>des Projekts</w:t>
      </w:r>
      <w:bookmarkEnd w:id="5"/>
    </w:p>
    <w:p w:rsidR="00F3426E" w:rsidRDefault="00F3426E" w:rsidP="00F3426E">
      <w:r>
        <w:t>In dem Projekt geht es darum, dass sich ein Spieler in eine Person hineinversetzen muss, die in einem Haus gefangen ist. Um das Ende des Spiels zu erreichen muss man in jedem Raum ein Rätsel lösen um in den nächsten Raum zu gelangen. D</w:t>
      </w:r>
      <w:r>
        <w:t>a</w:t>
      </w:r>
      <w:r>
        <w:t>bei hat der Spieler den Eye-</w:t>
      </w:r>
      <w:proofErr w:type="spellStart"/>
      <w:r>
        <w:t>Tracker</w:t>
      </w:r>
      <w:proofErr w:type="spellEnd"/>
      <w:r>
        <w:t xml:space="preserve"> als Hilfsmittel und kann diesen als Tasche</w:t>
      </w:r>
      <w:r>
        <w:t>n</w:t>
      </w:r>
      <w:r>
        <w:t>lampen-, Röntgen- oder UV-Modus einsetzten. So erhält er einen Hinweis für versteckte Objekte oder Lösungen zum Rätsel. Die Hintergrundg</w:t>
      </w:r>
      <w:r>
        <w:t>e</w:t>
      </w:r>
      <w:r>
        <w:t>schichte besagt, dass ein Mann als Proband für eine Versuchsreihe von Medikamenten zur Verfügung stand. Diese Medikamente haben jedoch schwerwiegende Nebenwirkungen, wodurch der Betroffene an Gedächtnisverlust, Übelkeit, usw. leidet. Dies hat zur Folge, dass er vergisst wer er ist und wo er sich befindet. Er erkennt somit sein eigenes Haus nicht wieder, weshalb er sich mittels Rätsel von Raum zu Raum durchschlagen muss. Daraus ergibt sich auch der Titel “Das Fremde Ich”, den wir dem Spiel aus diesem Grund gegeben haben.</w:t>
      </w:r>
    </w:p>
    <w:p w:rsidR="00F3426E" w:rsidRDefault="00F3426E" w:rsidP="00F3426E">
      <w:r>
        <w:t>Die Implementierung des Röntgen- und UV-Modus wie er eigentlich gedacht war, dass nur der Ausschnitt des Raumes im jeweiligen Modus dargestellt wird, auf den der Blick gerichtet ist, war leider etwas schwer umzusetzen. Im Endstand sieht man nun in manchen Räumen den gesamten Röntgen-Modus und teilweise den Blickausschnitt heller. Das Spiel enthält insg</w:t>
      </w:r>
      <w:r>
        <w:t>e</w:t>
      </w:r>
      <w:r>
        <w:t>samt acht Räume: Keller, Küche, Woh</w:t>
      </w:r>
      <w:r>
        <w:t>n</w:t>
      </w:r>
      <w:r>
        <w:t>zimmer, Flur, Bad, Schlafzimmer, Kinderzimmer und Abstellkammer. Aus zeitlichen und programmiertechnischen Gründen ist leider jedoch die Abstellkammer nicht vollständig.</w:t>
      </w:r>
    </w:p>
    <w:p w:rsidR="004A3E42" w:rsidRPr="004A3E42" w:rsidRDefault="004A3E42" w:rsidP="004A3E42">
      <w:pPr>
        <w:rPr>
          <w:rFonts w:ascii="Palatino Linotype" w:hAnsi="Palatino Linotype"/>
        </w:rPr>
      </w:pPr>
      <w:r>
        <w:t xml:space="preserve"> </w:t>
      </w:r>
    </w:p>
    <w:p w:rsidR="004A3E42" w:rsidRDefault="004A3E42" w:rsidP="004A3E42">
      <w:pPr>
        <w:pStyle w:val="berschrift1"/>
      </w:pPr>
      <w:bookmarkStart w:id="6" w:name="_Toc399858806"/>
      <w:r>
        <w:lastRenderedPageBreak/>
        <w:t>Game Design Dokumentation</w:t>
      </w:r>
      <w:bookmarkEnd w:id="6"/>
    </w:p>
    <w:p w:rsidR="004A3E42" w:rsidRPr="00290630" w:rsidRDefault="004A3E42" w:rsidP="00290630">
      <w:pPr>
        <w:pStyle w:val="berschrift2"/>
      </w:pPr>
      <w:bookmarkStart w:id="7" w:name="_Toc399858807"/>
      <w:r w:rsidRPr="00290630">
        <w:t>Nutzeranalyse</w:t>
      </w:r>
      <w:bookmarkEnd w:id="7"/>
    </w:p>
    <w:p w:rsidR="004A3E42" w:rsidRPr="004A3E42" w:rsidRDefault="00F3426E" w:rsidP="00F3426E">
      <w:r>
        <w:t xml:space="preserve">Nutzergruppe für das Spiel sind junge </w:t>
      </w:r>
      <w:proofErr w:type="spellStart"/>
      <w:r>
        <w:t>erwachsene</w:t>
      </w:r>
      <w:proofErr w:type="spellEnd"/>
      <w:r>
        <w:t xml:space="preserve"> Gelegenheitsspieler. Diese Gruppe wurde ausgesucht, da die Rätsel in den Räumen zu anspruchsvoll für kle</w:t>
      </w:r>
      <w:r>
        <w:t>i</w:t>
      </w:r>
      <w:r>
        <w:t>ne Kinder, aber etwas zu leicht für erfahrene Spieler sind. Die Räume sind relativ schnell und auch in einem Zug durc</w:t>
      </w:r>
      <w:r>
        <w:t>h</w:t>
      </w:r>
      <w:r>
        <w:t>spielbar, die Spielzeit beschränkt sich also auf maximal eine Stunde</w:t>
      </w:r>
      <w:r w:rsidR="004A3E42">
        <w:t xml:space="preserve">. </w:t>
      </w:r>
    </w:p>
    <w:p w:rsidR="004A3E42" w:rsidRDefault="004A3E42" w:rsidP="00290630">
      <w:pPr>
        <w:pStyle w:val="berschrift2"/>
      </w:pPr>
      <w:bookmarkStart w:id="8" w:name="_Toc399858808"/>
      <w:r w:rsidRPr="00290630">
        <w:t>Regelwerk des Spiels</w:t>
      </w:r>
      <w:bookmarkEnd w:id="8"/>
    </w:p>
    <w:p w:rsidR="00F3426E" w:rsidRPr="00F3426E" w:rsidRDefault="00F3426E" w:rsidP="00F3426E">
      <w:pPr>
        <w:rPr>
          <w:rFonts w:ascii="Times New Roman" w:hAnsi="Times New Roman"/>
          <w:sz w:val="24"/>
          <w:szCs w:val="24"/>
        </w:rPr>
      </w:pPr>
      <w:r w:rsidRPr="00F3426E">
        <w:t>Abstellkammer (theoretisch): Der Spieler kann sich über Klick auf wichtige Gege</w:t>
      </w:r>
      <w:r w:rsidRPr="00F3426E">
        <w:t>n</w:t>
      </w:r>
      <w:r w:rsidRPr="00F3426E">
        <w:t>stände im Raum an ein Objekt oder eine Ecke heranzoomen, und somit seine Pe</w:t>
      </w:r>
      <w:r w:rsidRPr="00F3426E">
        <w:t>r</w:t>
      </w:r>
      <w:r w:rsidRPr="00F3426E">
        <w:t xml:space="preserve">spektive wechseln. Aufgabe in diesem Raum ist es, den hinter den Kisten gelegenen Lüftungsschacht </w:t>
      </w:r>
      <w:proofErr w:type="spellStart"/>
      <w:r w:rsidRPr="00F3426E">
        <w:t>freizurä</w:t>
      </w:r>
      <w:r w:rsidRPr="00F3426E">
        <w:t>u</w:t>
      </w:r>
      <w:r w:rsidRPr="00F3426E">
        <w:t>men</w:t>
      </w:r>
      <w:proofErr w:type="spellEnd"/>
      <w:r w:rsidRPr="00F3426E">
        <w:t>, um aus dem Raum zu gelangen. Die muss man dabei lösen, indem man für jede Kiste geeigneten Dynamitstangen sucht, die im Raum versteckt sind. Über Mausklick können G</w:t>
      </w:r>
      <w:r w:rsidRPr="00F3426E">
        <w:t>e</w:t>
      </w:r>
      <w:r w:rsidRPr="00F3426E">
        <w:t>genstände bewegt oder en</w:t>
      </w:r>
      <w:r w:rsidRPr="00F3426E">
        <w:t>t</w:t>
      </w:r>
      <w:r w:rsidRPr="00F3426E">
        <w:t>fernt werden. Über die Taste “T” kann dabei die Taschenlampe, über “R” der Röntgenmodus und über “U” der UV-Modus zu Hilfe genommen werden.</w:t>
      </w:r>
    </w:p>
    <w:p w:rsidR="00F3426E" w:rsidRPr="00F3426E" w:rsidRDefault="00F3426E" w:rsidP="00F3426E">
      <w:pPr>
        <w:rPr>
          <w:rFonts w:ascii="Times New Roman" w:hAnsi="Times New Roman"/>
          <w:sz w:val="24"/>
          <w:szCs w:val="24"/>
        </w:rPr>
      </w:pPr>
    </w:p>
    <w:p w:rsidR="00F3426E" w:rsidRPr="00F3426E" w:rsidRDefault="00F3426E" w:rsidP="00F3426E">
      <w:pPr>
        <w:rPr>
          <w:rFonts w:ascii="Times New Roman" w:hAnsi="Times New Roman"/>
          <w:sz w:val="24"/>
          <w:szCs w:val="24"/>
        </w:rPr>
      </w:pPr>
      <w:r w:rsidRPr="00F3426E">
        <w:rPr>
          <w:b/>
          <w:bCs/>
        </w:rPr>
        <w:t>Kinderzimmer:</w:t>
      </w:r>
      <w:r w:rsidRPr="00F3426E">
        <w:t xml:space="preserve"> Der Spieler kann sich über Klick auf wichtige Gegenstände im Raum an ein Objekt oder eine Ecke heranzoomen, und somit seine Perspektive wechseln. Aufgabe in di</w:t>
      </w:r>
      <w:r w:rsidRPr="00F3426E">
        <w:t>e</w:t>
      </w:r>
      <w:r w:rsidRPr="00F3426E">
        <w:t>sem Raum ist es, die vier gesuchten Gegenstände im Raum finden. Wiederum kann der Spi</w:t>
      </w:r>
      <w:r w:rsidRPr="00F3426E">
        <w:t>e</w:t>
      </w:r>
      <w:r w:rsidRPr="00F3426E">
        <w:t>ler via Mausklick Gegenstände bewegen oder entfernen. Über die Taste “T” kann dabei die Taschenlampe, über “R” der Röntgenmodus und über “U” der UV-Modus zu Hilfe genommen werden.</w:t>
      </w:r>
    </w:p>
    <w:p w:rsidR="00F3426E" w:rsidRPr="00F3426E" w:rsidRDefault="00F3426E" w:rsidP="00F3426E">
      <w:pPr>
        <w:rPr>
          <w:rFonts w:ascii="Times New Roman" w:hAnsi="Times New Roman"/>
          <w:sz w:val="24"/>
          <w:szCs w:val="24"/>
        </w:rPr>
      </w:pPr>
    </w:p>
    <w:p w:rsidR="00F3426E" w:rsidRPr="00F3426E" w:rsidRDefault="00F3426E" w:rsidP="00F3426E">
      <w:pPr>
        <w:rPr>
          <w:rFonts w:ascii="Times New Roman" w:hAnsi="Times New Roman"/>
          <w:sz w:val="24"/>
          <w:szCs w:val="24"/>
        </w:rPr>
      </w:pPr>
      <w:r w:rsidRPr="00F3426E">
        <w:rPr>
          <w:b/>
          <w:bCs/>
        </w:rPr>
        <w:t>Flur:</w:t>
      </w:r>
      <w:r w:rsidRPr="00F3426E">
        <w:t xml:space="preserve"> Wie im Kinderzimmer findet auch hier die Kameraführung durch die Maus statt. Beim Klicken auf Gegenstände werden diese fokussiert, mit dem “Zurück”-Button in der linken ob</w:t>
      </w:r>
      <w:r w:rsidRPr="00F3426E">
        <w:t>e</w:t>
      </w:r>
      <w:r w:rsidRPr="00F3426E">
        <w:t>ren Ecke kommt man wieder auf den Ausgangspunkt. Auch das Aufrufen der Modi erfolgt über das gleiche Prinzip wie in den anderen Räumen.</w:t>
      </w:r>
    </w:p>
    <w:p w:rsidR="00F3426E" w:rsidRPr="00F3426E" w:rsidRDefault="00F3426E" w:rsidP="00F3426E">
      <w:pPr>
        <w:rPr>
          <w:rFonts w:ascii="Times New Roman" w:hAnsi="Times New Roman"/>
          <w:sz w:val="24"/>
          <w:szCs w:val="24"/>
        </w:rPr>
      </w:pPr>
      <w:r w:rsidRPr="00F3426E">
        <w:t>Besonderheit des Raumes: Inventar. Mit diesem kann man einige Gegenstände einsammeln, kombinieren und benutzen. Benutzen geht allerdings nur, wenn man sich an der richtigen Position innerhalb des Raumes befindet.</w:t>
      </w:r>
    </w:p>
    <w:p w:rsidR="00F3426E" w:rsidRPr="00F3426E" w:rsidRDefault="00F3426E" w:rsidP="00F3426E">
      <w:pPr>
        <w:rPr>
          <w:rFonts w:ascii="Times New Roman" w:hAnsi="Times New Roman"/>
          <w:sz w:val="24"/>
          <w:szCs w:val="24"/>
        </w:rPr>
      </w:pPr>
      <w:r w:rsidRPr="00F3426E">
        <w:t xml:space="preserve">In der UV- und Röntgenversion sind zur </w:t>
      </w:r>
      <w:proofErr w:type="spellStart"/>
      <w:r w:rsidRPr="00F3426E">
        <w:t>HIlfestellung</w:t>
      </w:r>
      <w:proofErr w:type="spellEnd"/>
      <w:r w:rsidRPr="00F3426E">
        <w:t xml:space="preserve"> kleine Lämpchen eingebaut, damit sich der Spieler leichter umsehen kann.</w:t>
      </w:r>
    </w:p>
    <w:p w:rsidR="00F3426E" w:rsidRPr="00F3426E" w:rsidRDefault="00F3426E" w:rsidP="00F3426E">
      <w:pPr>
        <w:rPr>
          <w:rFonts w:ascii="Times New Roman" w:hAnsi="Times New Roman"/>
          <w:sz w:val="24"/>
          <w:szCs w:val="24"/>
        </w:rPr>
      </w:pPr>
    </w:p>
    <w:p w:rsidR="00F3426E" w:rsidRPr="00F3426E" w:rsidRDefault="00F3426E" w:rsidP="00F3426E">
      <w:pPr>
        <w:rPr>
          <w:rFonts w:ascii="Times New Roman" w:hAnsi="Times New Roman"/>
          <w:sz w:val="24"/>
          <w:szCs w:val="24"/>
        </w:rPr>
      </w:pPr>
      <w:r w:rsidRPr="00F3426E">
        <w:rPr>
          <w:b/>
          <w:bCs/>
        </w:rPr>
        <w:lastRenderedPageBreak/>
        <w:t>Wohnzimmer:</w:t>
      </w:r>
      <w:r w:rsidRPr="00F3426E">
        <w:t xml:space="preserve"> siehe Flur. Änderung im Inventar: Hier ist keine Kombination zweier Objekte möglich, das heißt, es kann nur aufgesammelt und benutzt werden. </w:t>
      </w:r>
    </w:p>
    <w:p w:rsidR="00F3426E" w:rsidRPr="00F3426E" w:rsidRDefault="00F3426E" w:rsidP="00F3426E">
      <w:pPr>
        <w:rPr>
          <w:rFonts w:ascii="Times New Roman" w:hAnsi="Times New Roman"/>
          <w:sz w:val="24"/>
          <w:szCs w:val="24"/>
        </w:rPr>
      </w:pPr>
    </w:p>
    <w:p w:rsidR="00F3426E" w:rsidRPr="00F3426E" w:rsidRDefault="00F3426E" w:rsidP="00F3426E">
      <w:pPr>
        <w:rPr>
          <w:rFonts w:ascii="Times New Roman" w:hAnsi="Times New Roman"/>
          <w:sz w:val="24"/>
          <w:szCs w:val="24"/>
        </w:rPr>
      </w:pPr>
      <w:r w:rsidRPr="00F3426E">
        <w:rPr>
          <w:b/>
          <w:bCs/>
        </w:rPr>
        <w:t>Keller:</w:t>
      </w:r>
      <w:r w:rsidRPr="00F3426E">
        <w:t xml:space="preserve"> In diesem Raum beginnt das Spiel. Zunächst ist wegen der Dunkelheit nichts zu erke</w:t>
      </w:r>
      <w:r w:rsidRPr="00F3426E">
        <w:t>n</w:t>
      </w:r>
      <w:r w:rsidRPr="00F3426E">
        <w:t>nen. Durch einen eingeblendeten Hinweis soll dem Spieler aufg</w:t>
      </w:r>
      <w:r w:rsidRPr="00F3426E">
        <w:t>e</w:t>
      </w:r>
      <w:r w:rsidRPr="00F3426E">
        <w:t>zeigt werden, dass er das Licht einschalten muss. Um den Schalter dafür zu finden, steht ihm die Taschenlampe zur Verfügung. Ist das Licht eingeschaltet, muss der Spieler zwei Rohre an ihre richtige Position bringen und ein zusätzliches drittes Rohr anklicken, damit dieses automatisch in die richtige Position springt. Ist dies geschafft, öffnet sich die Tür und man gelang in den nächsten Raum.</w:t>
      </w:r>
    </w:p>
    <w:p w:rsidR="00F3426E" w:rsidRPr="00F3426E" w:rsidRDefault="00F3426E" w:rsidP="00F3426E">
      <w:pPr>
        <w:rPr>
          <w:rFonts w:ascii="Times New Roman" w:hAnsi="Times New Roman"/>
          <w:sz w:val="24"/>
          <w:szCs w:val="24"/>
        </w:rPr>
      </w:pPr>
    </w:p>
    <w:p w:rsidR="00F3426E" w:rsidRPr="00F3426E" w:rsidRDefault="00F3426E" w:rsidP="00F3426E">
      <w:pPr>
        <w:rPr>
          <w:rFonts w:ascii="Times New Roman" w:hAnsi="Times New Roman"/>
          <w:sz w:val="24"/>
          <w:szCs w:val="24"/>
        </w:rPr>
      </w:pPr>
      <w:r w:rsidRPr="00F3426E">
        <w:rPr>
          <w:b/>
          <w:bCs/>
        </w:rPr>
        <w:t xml:space="preserve">Schlafzimmer: </w:t>
      </w:r>
      <w:r w:rsidRPr="00F3426E">
        <w:t xml:space="preserve">Sobald der Spieler auf den Wecker klickt, fängt dieser an zu läuten. Um das zu stoppen, muss ein Hammer gefunden werden, welcher sich hinter dem Bild links befindet. Das Bild lässt sich jedoch erst zur Seite verschieben, sobald der Wecker klingelt. Im UV-Modus kann man den Hammer hinter dem Bild erkennen. Ist der Wecker schließlich zerstört, hat das Läuten ein Ende und der nächste Raum ist spielbar. </w:t>
      </w:r>
    </w:p>
    <w:p w:rsidR="00F3426E" w:rsidRPr="00F3426E" w:rsidRDefault="00F3426E" w:rsidP="00F3426E">
      <w:pPr>
        <w:rPr>
          <w:rFonts w:ascii="Times New Roman" w:hAnsi="Times New Roman"/>
          <w:sz w:val="24"/>
          <w:szCs w:val="24"/>
        </w:rPr>
      </w:pPr>
    </w:p>
    <w:p w:rsidR="00F3426E" w:rsidRPr="00F3426E" w:rsidRDefault="00F3426E" w:rsidP="00F3426E">
      <w:pPr>
        <w:rPr>
          <w:rFonts w:ascii="Times New Roman" w:hAnsi="Times New Roman"/>
          <w:sz w:val="24"/>
          <w:szCs w:val="24"/>
        </w:rPr>
      </w:pPr>
      <w:r w:rsidRPr="00F3426E">
        <w:rPr>
          <w:b/>
          <w:bCs/>
        </w:rPr>
        <w:t>Küche:</w:t>
      </w:r>
      <w:r w:rsidRPr="00F3426E">
        <w:t xml:space="preserve"> Als Sonderraum ist in der Küche der </w:t>
      </w:r>
      <w:proofErr w:type="spellStart"/>
      <w:r w:rsidRPr="00F3426E">
        <w:t>EyeTracker</w:t>
      </w:r>
      <w:proofErr w:type="spellEnd"/>
      <w:r w:rsidRPr="00F3426E">
        <w:t xml:space="preserve"> zum Interagieren mit O</w:t>
      </w:r>
      <w:r w:rsidRPr="00F3426E">
        <w:t>b</w:t>
      </w:r>
      <w:r w:rsidRPr="00F3426E">
        <w:t>jekten nötig. Alternativ kann auch die Mouse verwendet werden. Es müssen alle Abdrücke/Spuren markiert werden, erst dann kann in den nächsten Raum gewechselt werden. Die Markierung wird deu</w:t>
      </w:r>
      <w:r w:rsidRPr="00F3426E">
        <w:t>t</w:t>
      </w:r>
      <w:r w:rsidRPr="00F3426E">
        <w:t>lich, indem das Objekt grün wird. Die Küche hat auch eine Röntgen- und UV-Version.</w:t>
      </w:r>
    </w:p>
    <w:p w:rsidR="00F3426E" w:rsidRPr="00F3426E" w:rsidRDefault="00F3426E" w:rsidP="00F3426E">
      <w:r w:rsidRPr="00F3426E">
        <w:rPr>
          <w:rFonts w:ascii="Times New Roman" w:hAnsi="Times New Roman"/>
          <w:sz w:val="24"/>
          <w:szCs w:val="24"/>
        </w:rPr>
        <w:br/>
      </w:r>
      <w:r w:rsidRPr="00F3426E">
        <w:rPr>
          <w:b/>
          <w:bCs/>
        </w:rPr>
        <w:t xml:space="preserve">Bad: </w:t>
      </w:r>
      <w:r w:rsidRPr="00F3426E">
        <w:t>Im Bad muss zunächst der Teppich zur Seite geschoben werden, in dem man ihn a</w:t>
      </w:r>
      <w:r w:rsidRPr="00F3426E">
        <w:t>n</w:t>
      </w:r>
      <w:r w:rsidRPr="00F3426E">
        <w:t>klickt. Dann erscheint auf den Fliesen ein Bild. Wird dieses angeklickt, öffnet sich ein Schieb</w:t>
      </w:r>
      <w:r w:rsidRPr="00F3426E">
        <w:t>e</w:t>
      </w:r>
      <w:r w:rsidRPr="00F3426E">
        <w:t>puzzle, das gelöst werden soll. Da dieses Puzzle einen erhebl</w:t>
      </w:r>
      <w:r w:rsidRPr="00F3426E">
        <w:t>i</w:t>
      </w:r>
      <w:r w:rsidRPr="00F3426E">
        <w:t>chen Schwierigkeitsgrad hat, wurde entschieden, dass man auch über den Button “Aufgeben” in den nächsten Raum g</w:t>
      </w:r>
      <w:r w:rsidRPr="00F3426E">
        <w:t>e</w:t>
      </w:r>
      <w:r w:rsidRPr="00F3426E">
        <w:t>langt. Das Bad hat eine Röntgen- und UV-Version</w:t>
      </w:r>
      <w:r>
        <w:t>.</w:t>
      </w:r>
    </w:p>
    <w:p w:rsidR="004A3E42" w:rsidRPr="00290630" w:rsidRDefault="004A3E42" w:rsidP="00290630">
      <w:pPr>
        <w:pStyle w:val="berschrift2"/>
      </w:pPr>
      <w:bookmarkStart w:id="9" w:name="_Toc399858809"/>
      <w:r w:rsidRPr="00290630">
        <w:t>Designentscheidungen und Dokumentation der Weiterentwicklung des Konzepts</w:t>
      </w:r>
      <w:bookmarkEnd w:id="9"/>
    </w:p>
    <w:p w:rsidR="00F3426E" w:rsidRPr="00F3426E" w:rsidRDefault="00F3426E" w:rsidP="00F3426E">
      <w:pPr>
        <w:rPr>
          <w:rFonts w:ascii="Times New Roman" w:hAnsi="Times New Roman"/>
          <w:sz w:val="24"/>
          <w:szCs w:val="24"/>
        </w:rPr>
      </w:pPr>
      <w:bookmarkStart w:id="10" w:name="_Toc398993296"/>
      <w:bookmarkEnd w:id="0"/>
      <w:r w:rsidRPr="00F3426E">
        <w:t>Das Design des Spiels sollte eher düster und geheimnisvoll gehalten werden. Le</w:t>
      </w:r>
      <w:r w:rsidRPr="00F3426E">
        <w:t>i</w:t>
      </w:r>
      <w:r w:rsidRPr="00F3426E">
        <w:t>der war es schwieriger als gedacht, dies umzusetzen, da auch viele Details dafür benötigt werden. Au</w:t>
      </w:r>
      <w:r w:rsidRPr="00F3426E">
        <w:t>f</w:t>
      </w:r>
      <w:r w:rsidRPr="00F3426E">
        <w:t>grund von Zeitmangel wurde entschieden, durch heruntergedrehtes Licht für ein wenig My</w:t>
      </w:r>
      <w:r w:rsidRPr="00F3426E">
        <w:t>s</w:t>
      </w:r>
      <w:r w:rsidRPr="00F3426E">
        <w:t xml:space="preserve">tery-Atmosphäre zu sorgen, ansonsten sind die Räume eher neutral gehalten. </w:t>
      </w:r>
    </w:p>
    <w:p w:rsidR="004A3E42" w:rsidRDefault="00F3426E" w:rsidP="00F3426E">
      <w:r w:rsidRPr="00F3426E">
        <w:rPr>
          <w:rFonts w:ascii="Times New Roman" w:hAnsi="Times New Roman"/>
          <w:sz w:val="24"/>
          <w:szCs w:val="24"/>
        </w:rPr>
        <w:br/>
      </w:r>
      <w:r w:rsidRPr="00F3426E">
        <w:t xml:space="preserve">Das Inventar hat leider auch nicht ganz das professionelle Aussehen erreicht, das es haben </w:t>
      </w:r>
      <w:r w:rsidRPr="00F3426E">
        <w:lastRenderedPageBreak/>
        <w:t>sollte. Da sowohl nicht genug Zeit als auch Erfahrung zur Verfügung stand, wurde es bei einer pragmatischen Oberfläche mit beschrifteten Buttons b</w:t>
      </w:r>
      <w:r w:rsidRPr="00F3426E">
        <w:t>e</w:t>
      </w:r>
      <w:r>
        <w:t>lassen</w:t>
      </w:r>
      <w:r w:rsidR="005C0EA5">
        <w:t>.</w:t>
      </w:r>
    </w:p>
    <w:p w:rsidR="0040384F" w:rsidRDefault="0040384F" w:rsidP="0040384F">
      <w:pPr>
        <w:pStyle w:val="berschrift2"/>
      </w:pPr>
      <w:bookmarkStart w:id="11" w:name="_Toc399858810"/>
      <w:r>
        <w:t>Dokumentation des Gestaltungskonzepts</w:t>
      </w:r>
      <w:bookmarkEnd w:id="11"/>
    </w:p>
    <w:p w:rsidR="00F3426E" w:rsidRPr="00F3426E" w:rsidRDefault="00F3426E" w:rsidP="00F3426E">
      <w:pPr>
        <w:rPr>
          <w:rFonts w:ascii="Times New Roman" w:hAnsi="Times New Roman"/>
          <w:sz w:val="24"/>
          <w:szCs w:val="24"/>
        </w:rPr>
      </w:pPr>
      <w:r w:rsidRPr="00F3426E">
        <w:t>Das gesamte Spiel wurde mit Hilfe des 3D Programms Blender erstellt, wodurch alle Räume als 3D Modelle vorhanden sind und wirken. Der Spieler kann sich j</w:t>
      </w:r>
      <w:r w:rsidRPr="00F3426E">
        <w:t>e</w:t>
      </w:r>
      <w:r w:rsidRPr="00F3426E">
        <w:t>doch nicht frei im Raum bewegen, womit ein 2D Spieleerlebnis entsteht.</w:t>
      </w:r>
    </w:p>
    <w:p w:rsidR="00F3426E" w:rsidRPr="00F3426E" w:rsidRDefault="00F3426E" w:rsidP="00F3426E">
      <w:pPr>
        <w:rPr>
          <w:rFonts w:ascii="Times New Roman" w:hAnsi="Times New Roman"/>
          <w:sz w:val="24"/>
          <w:szCs w:val="24"/>
        </w:rPr>
      </w:pPr>
      <w:r w:rsidRPr="00F3426E">
        <w:t>Durch die verschiedenen Modi, welche durch den Eye-</w:t>
      </w:r>
      <w:proofErr w:type="spellStart"/>
      <w:r w:rsidRPr="00F3426E">
        <w:t>Tracker</w:t>
      </w:r>
      <w:proofErr w:type="spellEnd"/>
      <w:r w:rsidRPr="00F3426E">
        <w:t xml:space="preserve"> Anwendung finden werden normale Räume im Röntgen- und UV-Modus abgebildet.</w:t>
      </w:r>
    </w:p>
    <w:p w:rsidR="00F3426E" w:rsidRPr="00F3426E" w:rsidRDefault="00F3426E" w:rsidP="00F3426E">
      <w:pPr>
        <w:rPr>
          <w:rFonts w:ascii="Times New Roman" w:hAnsi="Times New Roman"/>
          <w:sz w:val="24"/>
          <w:szCs w:val="24"/>
        </w:rPr>
      </w:pPr>
      <w:r w:rsidRPr="00F3426E">
        <w:t>Der Röntgenmodus zeigt dabei das typische Bild leicht transparenter, grünlicher Gegenstä</w:t>
      </w:r>
      <w:r w:rsidRPr="00F3426E">
        <w:t>n</w:t>
      </w:r>
      <w:r w:rsidRPr="00F3426E">
        <w:t>de. Der Transparenzgrad und Grüngehalt variieren dabei je nachdem welches Material ve</w:t>
      </w:r>
      <w:r w:rsidRPr="00F3426E">
        <w:t>r</w:t>
      </w:r>
      <w:r w:rsidRPr="00F3426E">
        <w:t>wendet wurde.</w:t>
      </w:r>
    </w:p>
    <w:p w:rsidR="0040384F" w:rsidRDefault="00F3426E" w:rsidP="00F3426E">
      <w:r w:rsidRPr="00F3426E">
        <w:t>Bei UV werden alle Farben in einem leuchtendem Ton verstärkt, welche somit stark hervo</w:t>
      </w:r>
      <w:r w:rsidRPr="00F3426E">
        <w:t>r</w:t>
      </w:r>
      <w:r w:rsidRPr="00F3426E">
        <w:t xml:space="preserve">stechen. Die </w:t>
      </w:r>
      <w:proofErr w:type="spellStart"/>
      <w:r w:rsidRPr="00F3426E">
        <w:t>Rräume</w:t>
      </w:r>
      <w:proofErr w:type="spellEnd"/>
      <w:r w:rsidRPr="00F3426E">
        <w:t xml:space="preserve"> erhalten einen Neonfarbigen Look und der Kontrast zwischen Fa</w:t>
      </w:r>
      <w:r w:rsidRPr="00F3426E">
        <w:t>r</w:t>
      </w:r>
      <w:r w:rsidRPr="00F3426E">
        <w:t>ben/Weiß und dunklem Holz oder Hintergründen dominiert das Bild.</w:t>
      </w:r>
      <w:r w:rsidR="0040384F">
        <w:t xml:space="preserve"> </w:t>
      </w:r>
    </w:p>
    <w:p w:rsidR="00F3426E" w:rsidRDefault="0040384F" w:rsidP="00F3426E">
      <w:pPr>
        <w:pStyle w:val="berschrift2"/>
      </w:pPr>
      <w:bookmarkStart w:id="12" w:name="_Toc399858811"/>
      <w:r>
        <w:t>Dokumentation der Handlung</w:t>
      </w:r>
      <w:bookmarkEnd w:id="12"/>
    </w:p>
    <w:p w:rsidR="00F3426E" w:rsidRPr="00F3426E" w:rsidRDefault="00F3426E" w:rsidP="00F3426E">
      <w:pPr>
        <w:rPr>
          <w:rFonts w:cstheme="majorBidi"/>
          <w:sz w:val="26"/>
          <w:szCs w:val="26"/>
        </w:rPr>
      </w:pPr>
      <w:r w:rsidRPr="00F3426E">
        <w:t>Der Spieler stellt sich als Proband für die Erforschung einiger Medik</w:t>
      </w:r>
      <w:r w:rsidRPr="00F3426E">
        <w:t>a</w:t>
      </w:r>
      <w:r w:rsidRPr="00F3426E">
        <w:t>mente zur Verfügung. Diese haben jedoch einige Nebenwirkungen, wodurch die Versuchsperson unter Gedächtni</w:t>
      </w:r>
      <w:r w:rsidRPr="00F3426E">
        <w:t>s</w:t>
      </w:r>
      <w:r w:rsidRPr="00F3426E">
        <w:t>verlust leidet. Dies läuft soweit, dass er vergisst wer und wo er ist. Er befindet sich zwar in seinem eigenen Haus, muss jedoch einen Weg hinaus finden, und sich d</w:t>
      </w:r>
      <w:r w:rsidRPr="00F3426E">
        <w:t>a</w:t>
      </w:r>
      <w:r w:rsidRPr="00F3426E">
        <w:t>bei mittels Rätsel von Raum zu Raum “durchschlagen”.</w:t>
      </w:r>
    </w:p>
    <w:p w:rsidR="004A3E42" w:rsidRPr="00F3426E" w:rsidRDefault="004A3E42" w:rsidP="00F3426E">
      <w:pPr>
        <w:pStyle w:val="berschrift1"/>
      </w:pPr>
      <w:bookmarkStart w:id="13" w:name="_Toc399858812"/>
      <w:r w:rsidRPr="00F3426E">
        <w:t>Architektur und Implementierung</w:t>
      </w:r>
      <w:bookmarkEnd w:id="10"/>
      <w:bookmarkEnd w:id="13"/>
    </w:p>
    <w:p w:rsidR="004A3E42" w:rsidRPr="00290630" w:rsidRDefault="004A3E42" w:rsidP="00290630">
      <w:pPr>
        <w:pStyle w:val="berschrift2"/>
      </w:pPr>
      <w:bookmarkStart w:id="14" w:name="_Toc399858813"/>
      <w:r w:rsidRPr="00290630">
        <w:t>Komponentenübersicht</w:t>
      </w:r>
      <w:bookmarkEnd w:id="14"/>
      <w:r w:rsidRPr="00290630">
        <w:t xml:space="preserve"> </w:t>
      </w:r>
    </w:p>
    <w:p w:rsidR="00F3426E" w:rsidRPr="00F3426E" w:rsidRDefault="00F3426E" w:rsidP="00F3426E">
      <w:pPr>
        <w:rPr>
          <w:rFonts w:ascii="Times New Roman" w:hAnsi="Times New Roman"/>
          <w:sz w:val="24"/>
          <w:szCs w:val="24"/>
        </w:rPr>
      </w:pPr>
      <w:r w:rsidRPr="00F3426E">
        <w:t>Das Konzept der Implementierung basiert auf den einzelnen Räumen. Im Ordner “</w:t>
      </w:r>
      <w:proofErr w:type="spellStart"/>
      <w:r w:rsidRPr="00F3426E">
        <w:t>Rooms</w:t>
      </w:r>
      <w:proofErr w:type="spellEnd"/>
      <w:r w:rsidRPr="00F3426E">
        <w:t>” finden sich sämtliche Szenen des Spiels. Eine Szene entspricht einem Raum. Da fast jeder Raum drei Modi besitzt, “Normal”, “Röntgen” und “UV”, befi</w:t>
      </w:r>
      <w:r w:rsidRPr="00F3426E">
        <w:t>n</w:t>
      </w:r>
      <w:r w:rsidRPr="00F3426E">
        <w:t xml:space="preserve">den sich alle Ausführungen der Räume hier. </w:t>
      </w:r>
    </w:p>
    <w:p w:rsidR="00F3426E" w:rsidRPr="00F3426E" w:rsidRDefault="00F3426E" w:rsidP="00F3426E">
      <w:pPr>
        <w:rPr>
          <w:rFonts w:ascii="Times New Roman" w:hAnsi="Times New Roman"/>
          <w:sz w:val="24"/>
          <w:szCs w:val="24"/>
        </w:rPr>
      </w:pPr>
      <w:r w:rsidRPr="00F3426E">
        <w:t>Im Ordner “</w:t>
      </w:r>
      <w:proofErr w:type="spellStart"/>
      <w:r w:rsidRPr="00F3426E">
        <w:t>Scripte</w:t>
      </w:r>
      <w:proofErr w:type="spellEnd"/>
      <w:r w:rsidRPr="00F3426E">
        <w:t xml:space="preserve">” sind, wie der Name schon sagt, die jeweiligen </w:t>
      </w:r>
      <w:proofErr w:type="spellStart"/>
      <w:r w:rsidRPr="00F3426E">
        <w:t>Scripte</w:t>
      </w:r>
      <w:proofErr w:type="spellEnd"/>
      <w:r w:rsidRPr="00F3426E">
        <w:t xml:space="preserve"> zu den Räumen eingefügt. Hier gibt es wieder Unterordner mit den Raumnamen, sodass die </w:t>
      </w:r>
      <w:proofErr w:type="spellStart"/>
      <w:r w:rsidRPr="00F3426E">
        <w:t>Scripte</w:t>
      </w:r>
      <w:proofErr w:type="spellEnd"/>
      <w:r w:rsidRPr="00F3426E">
        <w:t xml:space="preserve"> eindeutig zugeordnet werden können.</w:t>
      </w:r>
    </w:p>
    <w:p w:rsidR="00F3426E" w:rsidRPr="00F3426E" w:rsidRDefault="00F3426E" w:rsidP="00F3426E">
      <w:pPr>
        <w:rPr>
          <w:rFonts w:ascii="Times New Roman" w:hAnsi="Times New Roman"/>
          <w:sz w:val="24"/>
          <w:szCs w:val="24"/>
        </w:rPr>
      </w:pPr>
      <w:r w:rsidRPr="00F3426E">
        <w:t xml:space="preserve">Kein Raum greift auf ein Script zu, das außerhalb seines eigenen Ordners liegt (mit Ausnahme der </w:t>
      </w:r>
      <w:proofErr w:type="spellStart"/>
      <w:r w:rsidRPr="00F3426E">
        <w:t>Eyetracker</w:t>
      </w:r>
      <w:proofErr w:type="spellEnd"/>
      <w:r w:rsidRPr="00F3426E">
        <w:t xml:space="preserve">-Komponente), somit kommunizieren die </w:t>
      </w:r>
      <w:proofErr w:type="spellStart"/>
      <w:r w:rsidRPr="00F3426E">
        <w:t>Scripte</w:t>
      </w:r>
      <w:proofErr w:type="spellEnd"/>
      <w:r w:rsidRPr="00F3426E">
        <w:t xml:space="preserve"> nur u</w:t>
      </w:r>
      <w:r w:rsidRPr="00F3426E">
        <w:t>n</w:t>
      </w:r>
      <w:r w:rsidRPr="00F3426E">
        <w:t>tereinander.</w:t>
      </w:r>
    </w:p>
    <w:p w:rsidR="00F3426E" w:rsidRPr="00F3426E" w:rsidRDefault="00F3426E" w:rsidP="00F3426E">
      <w:pPr>
        <w:rPr>
          <w:rFonts w:ascii="Times New Roman" w:hAnsi="Times New Roman"/>
          <w:sz w:val="24"/>
          <w:szCs w:val="24"/>
        </w:rPr>
      </w:pPr>
      <w:r w:rsidRPr="00F3426E">
        <w:lastRenderedPageBreak/>
        <w:t xml:space="preserve">Die Interaktion mit Objekten aus dem Spiel findet überwiegend durch </w:t>
      </w:r>
      <w:proofErr w:type="spellStart"/>
      <w:r w:rsidRPr="00F3426E">
        <w:t>Kollider</w:t>
      </w:r>
      <w:proofErr w:type="spellEnd"/>
      <w:r w:rsidRPr="00F3426E">
        <w:t xml:space="preserve"> statt, da sich diese Methode am besten bewährte. Einen eigenen </w:t>
      </w:r>
      <w:proofErr w:type="spellStart"/>
      <w:r w:rsidRPr="00F3426E">
        <w:t>Physics</w:t>
      </w:r>
      <w:proofErr w:type="spellEnd"/>
      <w:r w:rsidRPr="00F3426E">
        <w:t xml:space="preserve">-Layer für die Blickinteraktionen anzulegen, wie in der Bewertung für Sprint 3 vorgeschlagen wurde, musste </w:t>
      </w:r>
      <w:proofErr w:type="spellStart"/>
      <w:r w:rsidRPr="00F3426E">
        <w:t>allerdingsaußen</w:t>
      </w:r>
      <w:proofErr w:type="spellEnd"/>
      <w:r w:rsidRPr="00F3426E">
        <w:t xml:space="preserve"> vor gelassen werden. Hierzu fehlten die nötigen Programmier-/ </w:t>
      </w:r>
      <w:proofErr w:type="spellStart"/>
      <w:r w:rsidRPr="00F3426E">
        <w:t>Unity</w:t>
      </w:r>
      <w:proofErr w:type="spellEnd"/>
      <w:r w:rsidRPr="00F3426E">
        <w:t>-Kenntnisse, zudem funktionierte das bisherige System soweit ganz gut, sodass ein derartiger Umbau nur Zeit und Nerven gekostet hätte.</w:t>
      </w:r>
    </w:p>
    <w:p w:rsidR="005C0EA5" w:rsidRPr="005C0EA5" w:rsidRDefault="00F3426E" w:rsidP="00F3426E">
      <w:r w:rsidRPr="00F3426E">
        <w:t xml:space="preserve">Die </w:t>
      </w:r>
      <w:proofErr w:type="spellStart"/>
      <w:r w:rsidRPr="00F3426E">
        <w:t>Scripte</w:t>
      </w:r>
      <w:proofErr w:type="spellEnd"/>
      <w:r w:rsidRPr="00F3426E">
        <w:t xml:space="preserve"> und deren Methoden sind aussagekräftig benannt, etwaige Erweiteru</w:t>
      </w:r>
      <w:r w:rsidRPr="00F3426E">
        <w:t>n</w:t>
      </w:r>
      <w:r w:rsidRPr="00F3426E">
        <w:t>gen sollten ohn</w:t>
      </w:r>
      <w:r>
        <w:t>e größere Mühen einzubauen sein</w:t>
      </w:r>
      <w:r w:rsidR="005C0EA5">
        <w:t>.</w:t>
      </w:r>
    </w:p>
    <w:p w:rsidR="005C0EA5" w:rsidRPr="00290630" w:rsidRDefault="004A3E42" w:rsidP="00290630">
      <w:pPr>
        <w:pStyle w:val="berschrift2"/>
      </w:pPr>
      <w:bookmarkStart w:id="15" w:name="_Toc399858814"/>
      <w:r w:rsidRPr="00290630">
        <w:t>Dokumentation de</w:t>
      </w:r>
      <w:r w:rsidR="005C0EA5" w:rsidRPr="00290630">
        <w:t xml:space="preserve">s </w:t>
      </w:r>
      <w:r w:rsidRPr="00290630">
        <w:t>Intera</w:t>
      </w:r>
      <w:r w:rsidR="005C0EA5" w:rsidRPr="00290630">
        <w:t>k</w:t>
      </w:r>
      <w:r w:rsidRPr="00290630">
        <w:t>tion</w:t>
      </w:r>
      <w:r w:rsidR="005C0EA5" w:rsidRPr="00290630">
        <w:t>skonzeptes</w:t>
      </w:r>
      <w:bookmarkEnd w:id="15"/>
    </w:p>
    <w:p w:rsidR="00F3426E" w:rsidRPr="00F3426E" w:rsidRDefault="00F3426E" w:rsidP="00F3426E">
      <w:pPr>
        <w:rPr>
          <w:rFonts w:ascii="Times New Roman" w:hAnsi="Times New Roman"/>
          <w:sz w:val="24"/>
          <w:szCs w:val="24"/>
        </w:rPr>
      </w:pPr>
      <w:bookmarkStart w:id="16" w:name="_Toc398993297"/>
      <w:r w:rsidRPr="00F3426E">
        <w:t xml:space="preserve">Der Spieler steuert die Kamerabewegung entweder über die Zahlentasten 1, 2, 3, 4, 5 oder durch Maus-Klick auf ein Objekt oder einen Bereich des Levels, wodurch dieser Ausschnitt dann vergrößert angezeigt </w:t>
      </w:r>
      <w:proofErr w:type="spellStart"/>
      <w:r w:rsidRPr="00F3426E">
        <w:t>wird.Nach</w:t>
      </w:r>
      <w:proofErr w:type="spellEnd"/>
      <w:r w:rsidRPr="00F3426E">
        <w:t xml:space="preserve"> dem Zoomen in die Au</w:t>
      </w:r>
      <w:r w:rsidRPr="00F3426E">
        <w:t>s</w:t>
      </w:r>
      <w:r w:rsidRPr="00F3426E">
        <w:t>gangsposition zu gelangen, gibt es einen "Zurück"-Button, der ebenfalls über die Maus ausgeführt werden kann.</w:t>
      </w:r>
    </w:p>
    <w:p w:rsidR="004A3E42" w:rsidRDefault="00F3426E" w:rsidP="00F3426E">
      <w:pPr>
        <w:rPr>
          <w:rFonts w:ascii="Frutiger Next LT W1G Medium" w:eastAsiaTheme="majorEastAsia" w:hAnsi="Frutiger Next LT W1G Medium" w:cstheme="majorBidi"/>
          <w:bCs/>
          <w:sz w:val="28"/>
          <w:szCs w:val="28"/>
        </w:rPr>
      </w:pPr>
      <w:r w:rsidRPr="00F3426E">
        <w:t xml:space="preserve">Die Blickbasierte Interaktionsform erfolgt durch </w:t>
      </w:r>
      <w:proofErr w:type="spellStart"/>
      <w:r w:rsidRPr="00F3426E">
        <w:t>Enbindung</w:t>
      </w:r>
      <w:proofErr w:type="spellEnd"/>
      <w:r w:rsidRPr="00F3426E">
        <w:t xml:space="preserve"> des Eye-</w:t>
      </w:r>
      <w:proofErr w:type="spellStart"/>
      <w:r w:rsidRPr="00F3426E">
        <w:t>Trackers</w:t>
      </w:r>
      <w:proofErr w:type="spellEnd"/>
      <w:r w:rsidRPr="00F3426E">
        <w:t>. Durch Drücken der Tasten "T", "R" oder "U" wird diese Komponente aktiviert. Der Spieler wird damit in den jeweiligen Modus versetzt. Bei "T" verdunkelt sich der Raum und der Blick des Nutzers zeic</w:t>
      </w:r>
      <w:r w:rsidRPr="00F3426E">
        <w:t>h</w:t>
      </w:r>
      <w:r w:rsidRPr="00F3426E">
        <w:t>net sich als rundes Licht einer Taschenla</w:t>
      </w:r>
      <w:r w:rsidRPr="00F3426E">
        <w:t>m</w:t>
      </w:r>
      <w:r w:rsidRPr="00F3426E">
        <w:t>pe entsprechend auf dem Bildschirm ab. Bei dem Tasten "R" und "U" werden Röntgen bzw. UV-Modus aktiviert und der Blick zeigt wiederum eine hellere Umgebung des Raumes im betroffenen Modus. Bei erneutem Drücken der jewe</w:t>
      </w:r>
      <w:r w:rsidRPr="00F3426E">
        <w:t>i</w:t>
      </w:r>
      <w:r w:rsidRPr="00F3426E">
        <w:t>ligen Taste wird der Modus in den Normalzustand zurückgesetzt.</w:t>
      </w:r>
      <w:r w:rsidR="005C0EA5">
        <w:t xml:space="preserve"> </w:t>
      </w:r>
    </w:p>
    <w:p w:rsidR="004A3E42" w:rsidRDefault="005C0EA5" w:rsidP="004A3E42">
      <w:pPr>
        <w:pStyle w:val="berschrift1"/>
      </w:pPr>
      <w:bookmarkStart w:id="17" w:name="_Toc399858815"/>
      <w:bookmarkEnd w:id="16"/>
      <w:r>
        <w:t>Dokumentation des Projektmanagement</w:t>
      </w:r>
      <w:bookmarkEnd w:id="17"/>
    </w:p>
    <w:p w:rsidR="004A3E42" w:rsidRPr="00290630" w:rsidRDefault="004A3E42" w:rsidP="00290630">
      <w:pPr>
        <w:pStyle w:val="berschrift2"/>
      </w:pPr>
      <w:bookmarkStart w:id="18" w:name="_Toc399858816"/>
      <w:r w:rsidRPr="00290630">
        <w:t>Aufgabenverteilung zwischen den Teammitgliedern</w:t>
      </w:r>
      <w:bookmarkStart w:id="19" w:name="_Toc398993298"/>
      <w:bookmarkEnd w:id="18"/>
    </w:p>
    <w:p w:rsidR="00F3426E" w:rsidRPr="00F3426E" w:rsidRDefault="00F3426E" w:rsidP="00F3426E">
      <w:pPr>
        <w:spacing w:line="240" w:lineRule="auto"/>
        <w:jc w:val="left"/>
        <w:rPr>
          <w:rFonts w:ascii="Times New Roman" w:hAnsi="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208"/>
        <w:gridCol w:w="6152"/>
      </w:tblGrid>
      <w:tr w:rsidR="00F3426E" w:rsidRPr="00F3426E" w:rsidTr="00F342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3426E" w:rsidRPr="00F3426E" w:rsidRDefault="00F3426E" w:rsidP="00F3426E">
            <w:pPr>
              <w:rPr>
                <w:rFonts w:ascii="Times New Roman" w:hAnsi="Times New Roman"/>
                <w:sz w:val="24"/>
                <w:szCs w:val="24"/>
              </w:rPr>
            </w:pPr>
            <w:r w:rsidRPr="00F3426E">
              <w:t>Juliane Pawlow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3426E" w:rsidRPr="00F3426E" w:rsidRDefault="00F3426E" w:rsidP="00F3426E">
            <w:pPr>
              <w:rPr>
                <w:rFonts w:ascii="Times New Roman" w:hAnsi="Times New Roman"/>
                <w:sz w:val="24"/>
                <w:szCs w:val="24"/>
              </w:rPr>
            </w:pPr>
            <w:r w:rsidRPr="00F3426E">
              <w:rPr>
                <w:b/>
                <w:bCs/>
              </w:rPr>
              <w:t>Räume:</w:t>
            </w:r>
          </w:p>
          <w:p w:rsidR="00F3426E" w:rsidRPr="00F3426E" w:rsidRDefault="00F3426E" w:rsidP="00F3426E">
            <w:pPr>
              <w:rPr>
                <w:rFonts w:ascii="Times New Roman" w:hAnsi="Times New Roman"/>
                <w:sz w:val="24"/>
                <w:szCs w:val="24"/>
              </w:rPr>
            </w:pPr>
            <w:r w:rsidRPr="00F3426E">
              <w:t>Flur und Wohnzimmer</w:t>
            </w:r>
          </w:p>
          <w:p w:rsidR="00F3426E" w:rsidRPr="00F3426E" w:rsidRDefault="00F3426E" w:rsidP="00F3426E">
            <w:pPr>
              <w:rPr>
                <w:rFonts w:ascii="Times New Roman" w:hAnsi="Times New Roman"/>
                <w:sz w:val="24"/>
                <w:szCs w:val="24"/>
              </w:rPr>
            </w:pPr>
            <w:r w:rsidRPr="00F3426E">
              <w:rPr>
                <w:b/>
                <w:bCs/>
              </w:rPr>
              <w:t>Sonstige Aufgaben:</w:t>
            </w:r>
          </w:p>
          <w:p w:rsidR="00F3426E" w:rsidRPr="00F3426E" w:rsidRDefault="00F3426E" w:rsidP="00F3426E">
            <w:pPr>
              <w:rPr>
                <w:rFonts w:ascii="Times New Roman" w:hAnsi="Times New Roman"/>
                <w:sz w:val="24"/>
                <w:szCs w:val="24"/>
              </w:rPr>
            </w:pPr>
            <w:r w:rsidRPr="00F3426E">
              <w:t>Präsentator</w:t>
            </w:r>
          </w:p>
        </w:tc>
      </w:tr>
      <w:tr w:rsidR="00F3426E" w:rsidRPr="00F3426E" w:rsidTr="00F342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3426E" w:rsidRPr="00F3426E" w:rsidRDefault="00F3426E" w:rsidP="00F3426E">
            <w:pPr>
              <w:rPr>
                <w:rFonts w:ascii="Times New Roman" w:hAnsi="Times New Roman"/>
                <w:sz w:val="24"/>
                <w:szCs w:val="24"/>
              </w:rPr>
            </w:pPr>
            <w:r w:rsidRPr="00F3426E">
              <w:t xml:space="preserve">Sara </w:t>
            </w:r>
            <w:proofErr w:type="spellStart"/>
            <w:r w:rsidRPr="00F3426E">
              <w:t>Linseis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3426E" w:rsidRPr="00F3426E" w:rsidRDefault="00F3426E" w:rsidP="00F3426E">
            <w:pPr>
              <w:rPr>
                <w:rFonts w:ascii="Times New Roman" w:hAnsi="Times New Roman"/>
                <w:sz w:val="24"/>
                <w:szCs w:val="24"/>
              </w:rPr>
            </w:pPr>
            <w:r w:rsidRPr="00F3426E">
              <w:rPr>
                <w:b/>
                <w:bCs/>
              </w:rPr>
              <w:t>Räume:</w:t>
            </w:r>
          </w:p>
          <w:p w:rsidR="00F3426E" w:rsidRPr="00F3426E" w:rsidRDefault="00F3426E" w:rsidP="00F3426E">
            <w:pPr>
              <w:rPr>
                <w:rFonts w:ascii="Times New Roman" w:hAnsi="Times New Roman"/>
                <w:sz w:val="24"/>
                <w:szCs w:val="24"/>
              </w:rPr>
            </w:pPr>
            <w:r w:rsidRPr="00F3426E">
              <w:t>Kinderzimmer und Abstellkammer</w:t>
            </w:r>
          </w:p>
          <w:p w:rsidR="00F3426E" w:rsidRPr="00F3426E" w:rsidRDefault="00F3426E" w:rsidP="00F3426E">
            <w:pPr>
              <w:rPr>
                <w:rFonts w:ascii="Times New Roman" w:hAnsi="Times New Roman"/>
                <w:sz w:val="24"/>
                <w:szCs w:val="24"/>
              </w:rPr>
            </w:pPr>
            <w:r w:rsidRPr="00F3426E">
              <w:rPr>
                <w:b/>
                <w:bCs/>
              </w:rPr>
              <w:t>Sonstige Aufgaben:</w:t>
            </w:r>
            <w:r w:rsidRPr="00F3426E">
              <w:t xml:space="preserve"> </w:t>
            </w:r>
          </w:p>
          <w:p w:rsidR="00F3426E" w:rsidRPr="00F3426E" w:rsidRDefault="00F3426E" w:rsidP="00F3426E">
            <w:pPr>
              <w:rPr>
                <w:rFonts w:ascii="Times New Roman" w:hAnsi="Times New Roman"/>
                <w:sz w:val="24"/>
                <w:szCs w:val="24"/>
              </w:rPr>
            </w:pPr>
            <w:proofErr w:type="spellStart"/>
            <w:r w:rsidRPr="00F3426E">
              <w:t>Scrum</w:t>
            </w:r>
            <w:proofErr w:type="spellEnd"/>
            <w:r w:rsidRPr="00F3426E">
              <w:t xml:space="preserve"> Master</w:t>
            </w:r>
          </w:p>
        </w:tc>
      </w:tr>
      <w:tr w:rsidR="00F3426E" w:rsidRPr="00F3426E" w:rsidTr="00F342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3426E" w:rsidRPr="00F3426E" w:rsidRDefault="00F3426E" w:rsidP="00F3426E">
            <w:pPr>
              <w:rPr>
                <w:rFonts w:ascii="Times New Roman" w:hAnsi="Times New Roman"/>
                <w:sz w:val="24"/>
                <w:szCs w:val="24"/>
              </w:rPr>
            </w:pPr>
            <w:r w:rsidRPr="00F3426E">
              <w:lastRenderedPageBreak/>
              <w:t>Alwine Hochschild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3426E" w:rsidRPr="00F3426E" w:rsidRDefault="00F3426E" w:rsidP="00F3426E">
            <w:pPr>
              <w:rPr>
                <w:rFonts w:ascii="Times New Roman" w:hAnsi="Times New Roman"/>
                <w:sz w:val="24"/>
                <w:szCs w:val="24"/>
              </w:rPr>
            </w:pPr>
            <w:r w:rsidRPr="00F3426E">
              <w:rPr>
                <w:b/>
                <w:bCs/>
              </w:rPr>
              <w:t>Räume:</w:t>
            </w:r>
          </w:p>
          <w:p w:rsidR="00F3426E" w:rsidRPr="00F3426E" w:rsidRDefault="00F3426E" w:rsidP="00F3426E">
            <w:pPr>
              <w:rPr>
                <w:rFonts w:ascii="Times New Roman" w:hAnsi="Times New Roman"/>
                <w:sz w:val="24"/>
                <w:szCs w:val="24"/>
              </w:rPr>
            </w:pPr>
            <w:r w:rsidRPr="00F3426E">
              <w:t>Küche und Bad</w:t>
            </w:r>
          </w:p>
          <w:p w:rsidR="00F3426E" w:rsidRPr="00F3426E" w:rsidRDefault="00F3426E" w:rsidP="00F3426E">
            <w:pPr>
              <w:rPr>
                <w:rFonts w:ascii="Times New Roman" w:hAnsi="Times New Roman"/>
                <w:sz w:val="24"/>
                <w:szCs w:val="24"/>
              </w:rPr>
            </w:pPr>
            <w:r w:rsidRPr="00F3426E">
              <w:rPr>
                <w:b/>
                <w:bCs/>
              </w:rPr>
              <w:t>Sonstige Aufgaben:</w:t>
            </w:r>
          </w:p>
          <w:p w:rsidR="00F3426E" w:rsidRPr="00F3426E" w:rsidRDefault="00F3426E" w:rsidP="00F3426E">
            <w:pPr>
              <w:rPr>
                <w:rFonts w:ascii="Times New Roman" w:hAnsi="Times New Roman"/>
                <w:sz w:val="24"/>
                <w:szCs w:val="24"/>
              </w:rPr>
            </w:pPr>
            <w:r w:rsidRPr="00F3426E">
              <w:t>Audio Manager, Design Menü &amp; Ende</w:t>
            </w:r>
          </w:p>
        </w:tc>
      </w:tr>
      <w:tr w:rsidR="00F3426E" w:rsidRPr="00F3426E" w:rsidTr="00F342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3426E" w:rsidRPr="00F3426E" w:rsidRDefault="00F3426E" w:rsidP="00F3426E">
            <w:pPr>
              <w:rPr>
                <w:rFonts w:ascii="Times New Roman" w:hAnsi="Times New Roman"/>
                <w:sz w:val="24"/>
                <w:szCs w:val="24"/>
              </w:rPr>
            </w:pPr>
            <w:r w:rsidRPr="00F3426E">
              <w:t>Daniel Schmidl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3426E" w:rsidRPr="00F3426E" w:rsidRDefault="00F3426E" w:rsidP="00F3426E">
            <w:pPr>
              <w:rPr>
                <w:rFonts w:ascii="Times New Roman" w:hAnsi="Times New Roman"/>
                <w:sz w:val="24"/>
                <w:szCs w:val="24"/>
              </w:rPr>
            </w:pPr>
            <w:r w:rsidRPr="00F3426E">
              <w:rPr>
                <w:b/>
                <w:bCs/>
              </w:rPr>
              <w:t>Räume:</w:t>
            </w:r>
          </w:p>
          <w:p w:rsidR="00F3426E" w:rsidRPr="00F3426E" w:rsidRDefault="00F3426E" w:rsidP="00F3426E">
            <w:pPr>
              <w:rPr>
                <w:rFonts w:ascii="Times New Roman" w:hAnsi="Times New Roman"/>
                <w:sz w:val="24"/>
                <w:szCs w:val="24"/>
              </w:rPr>
            </w:pPr>
            <w:r w:rsidRPr="00F3426E">
              <w:t>Keller und Schlafzimmer</w:t>
            </w:r>
          </w:p>
          <w:p w:rsidR="00F3426E" w:rsidRPr="00F3426E" w:rsidRDefault="00F3426E" w:rsidP="00F3426E">
            <w:pPr>
              <w:rPr>
                <w:rFonts w:ascii="Times New Roman" w:hAnsi="Times New Roman"/>
                <w:sz w:val="24"/>
                <w:szCs w:val="24"/>
              </w:rPr>
            </w:pPr>
            <w:r w:rsidRPr="00F3426E">
              <w:rPr>
                <w:b/>
                <w:bCs/>
              </w:rPr>
              <w:t>Sonstige Aufgaben:</w:t>
            </w:r>
          </w:p>
        </w:tc>
      </w:tr>
    </w:tbl>
    <w:p w:rsidR="005C0EA5" w:rsidRPr="00290630" w:rsidRDefault="005C0EA5" w:rsidP="00290630">
      <w:pPr>
        <w:pStyle w:val="berschrift2"/>
      </w:pPr>
      <w:bookmarkStart w:id="20" w:name="_Toc399858817"/>
      <w:r w:rsidRPr="00290630">
        <w:t>Tasks und Priorisierung</w:t>
      </w:r>
      <w:bookmarkEnd w:id="20"/>
    </w:p>
    <w:p w:rsidR="00F3426E" w:rsidRPr="00F3426E" w:rsidRDefault="00F3426E" w:rsidP="00F3426E">
      <w:pPr>
        <w:rPr>
          <w:rFonts w:ascii="Times New Roman" w:hAnsi="Times New Roman"/>
          <w:sz w:val="24"/>
          <w:szCs w:val="24"/>
        </w:rPr>
      </w:pPr>
      <w:r w:rsidRPr="00F3426E">
        <w:t>Der erste Arbeitsschritt war die genaue Ausarbeitung des Themas und der Spiele</w:t>
      </w:r>
      <w:r w:rsidRPr="00F3426E">
        <w:t>i</w:t>
      </w:r>
      <w:r w:rsidRPr="00F3426E">
        <w:t>dee. Die ersten Treffen wurden somit zum Brainstorming genutzt, um geeignete Rätsel für jeden Raum zu finden und daraufhin Skizzen zu erstellen. Teil dieses ersten Schrittes war es auch ein Liste der benötigten Audio und Soundfiles zu era</w:t>
      </w:r>
      <w:r w:rsidRPr="00F3426E">
        <w:t>r</w:t>
      </w:r>
      <w:r w:rsidRPr="00F3426E">
        <w:t xml:space="preserve">beiten. </w:t>
      </w:r>
    </w:p>
    <w:p w:rsidR="00F3426E" w:rsidRPr="00F3426E" w:rsidRDefault="00F3426E" w:rsidP="00F3426E">
      <w:pPr>
        <w:rPr>
          <w:rFonts w:ascii="Times New Roman" w:hAnsi="Times New Roman"/>
          <w:sz w:val="24"/>
          <w:szCs w:val="24"/>
        </w:rPr>
      </w:pPr>
      <w:r w:rsidRPr="00F3426E">
        <w:t>Der nächste wichtige Schritt war die Erstellung eines ersten Prototyps. Im Laufe des weiteren Projektverlaufs wurde der Prototyp teils erweitert, teils auch mit Skri</w:t>
      </w:r>
      <w:r w:rsidRPr="00F3426E">
        <w:t>p</w:t>
      </w:r>
      <w:r w:rsidRPr="00F3426E">
        <w:t>ten und 3D und Material Assets ersetzt.</w:t>
      </w:r>
    </w:p>
    <w:p w:rsidR="005C0EA5" w:rsidRPr="00290630" w:rsidRDefault="00F3426E" w:rsidP="00F3426E">
      <w:r w:rsidRPr="00F3426E">
        <w:t xml:space="preserve">Die wichtigste "must </w:t>
      </w:r>
      <w:proofErr w:type="spellStart"/>
      <w:r w:rsidRPr="00F3426E">
        <w:t>have</w:t>
      </w:r>
      <w:proofErr w:type="spellEnd"/>
      <w:r w:rsidRPr="00F3426E">
        <w:t xml:space="preserve">" Funktion ist der </w:t>
      </w:r>
      <w:proofErr w:type="spellStart"/>
      <w:r w:rsidRPr="00F3426E">
        <w:t>Eyetracker</w:t>
      </w:r>
      <w:proofErr w:type="spellEnd"/>
      <w:r w:rsidRPr="00F3426E">
        <w:t>, der in Form der Modi zum Ausdruck kommt. Weitere wichtige Funktionen sind die, die zur Umsetzung der einzelnen Rätsel ben</w:t>
      </w:r>
      <w:r w:rsidRPr="00F3426E">
        <w:t>ö</w:t>
      </w:r>
      <w:r w:rsidRPr="00F3426E">
        <w:t>tigt werden (z.B. Einsammeln von Gegenständen). Sowie die gesamte Spielmechanik als auch das Grundgerüst der Story standen relativ bald fest, somit wurden zum Schluss kleine Fe</w:t>
      </w:r>
      <w:r w:rsidRPr="00F3426E">
        <w:t>a</w:t>
      </w:r>
      <w:r w:rsidRPr="00F3426E">
        <w:t>tures wie Hinweise zur Geschichte (Ze</w:t>
      </w:r>
      <w:r w:rsidRPr="00F3426E">
        <w:t>i</w:t>
      </w:r>
      <w:r w:rsidRPr="00F3426E">
        <w:t>tungen, Zettel..</w:t>
      </w:r>
      <w:proofErr w:type="gramStart"/>
      <w:r w:rsidRPr="00F3426E">
        <w:t>)</w:t>
      </w:r>
      <w:proofErr w:type="gramEnd"/>
      <w:r w:rsidRPr="00F3426E">
        <w:t xml:space="preserve"> eingebaut.</w:t>
      </w:r>
    </w:p>
    <w:p w:rsidR="00555595" w:rsidRPr="00290630" w:rsidRDefault="00555595" w:rsidP="00290630">
      <w:pPr>
        <w:pStyle w:val="berschrift2"/>
      </w:pPr>
      <w:bookmarkStart w:id="21" w:name="_Toc399858818"/>
      <w:r w:rsidRPr="00290630">
        <w:t>Meilensteinbericht</w:t>
      </w:r>
      <w:bookmarkEnd w:id="21"/>
    </w:p>
    <w:p w:rsidR="00F3426E" w:rsidRDefault="00F3426E" w:rsidP="00F3426E">
      <w:r>
        <w:rPr>
          <w:b/>
          <w:bCs/>
        </w:rPr>
        <w:t>Sprint 01:</w:t>
      </w:r>
      <w:r>
        <w:t xml:space="preserve"> grobes 3D Modellieren des Spiels mit den einzelnen Räumen und erste Codeteile einbauen, Erstellen eines </w:t>
      </w:r>
      <w:proofErr w:type="gramStart"/>
      <w:r>
        <w:t>Prototypen</w:t>
      </w:r>
      <w:proofErr w:type="gramEnd"/>
      <w:r>
        <w:t>, Kameraperspektiven beispielhaft eingebaut</w:t>
      </w:r>
    </w:p>
    <w:p w:rsidR="00F3426E" w:rsidRDefault="00F3426E" w:rsidP="00F3426E">
      <w:r>
        <w:rPr>
          <w:b/>
          <w:bCs/>
        </w:rPr>
        <w:t>Sprint 02:</w:t>
      </w:r>
      <w:r>
        <w:t xml:space="preserve"> Hebelrätsel und Kellerrätsel implementiert, komplette Rätseltheorie</w:t>
      </w:r>
    </w:p>
    <w:p w:rsidR="00F3426E" w:rsidRDefault="00F3426E" w:rsidP="00F3426E">
      <w:r>
        <w:rPr>
          <w:b/>
          <w:bCs/>
        </w:rPr>
        <w:t>Sprint 03:</w:t>
      </w:r>
      <w:r>
        <w:t xml:space="preserve"> Integrieren der </w:t>
      </w:r>
      <w:proofErr w:type="spellStart"/>
      <w:r>
        <w:t>Eyetracking</w:t>
      </w:r>
      <w:proofErr w:type="spellEnd"/>
      <w:r>
        <w:t xml:space="preserve"> </w:t>
      </w:r>
      <w:proofErr w:type="spellStart"/>
      <w:r>
        <w:t>Komponenete</w:t>
      </w:r>
      <w:proofErr w:type="spellEnd"/>
      <w:r>
        <w:t xml:space="preserve"> als Taschenlampenmodus (ursprünglich für 2 vorgesehen gewesen), Küchenrätsel, Kinderzimmerrätsel, erste Audiodateien, Menülei</w:t>
      </w:r>
      <w:r>
        <w:t>s</w:t>
      </w:r>
      <w:r>
        <w:t>te</w:t>
      </w:r>
    </w:p>
    <w:p w:rsidR="00555595" w:rsidRPr="00555595" w:rsidRDefault="00F3426E" w:rsidP="00F3426E">
      <w:r>
        <w:br/>
        <w:t>Modi in allen Räumen eingefügt und funktionsfähig (außer Bad)</w:t>
      </w:r>
      <w:r w:rsidR="00555595">
        <w:t xml:space="preserve">. </w:t>
      </w:r>
    </w:p>
    <w:p w:rsidR="00555595" w:rsidRPr="00290630" w:rsidRDefault="00555595" w:rsidP="00290630">
      <w:pPr>
        <w:pStyle w:val="berschrift2"/>
      </w:pPr>
      <w:bookmarkStart w:id="22" w:name="_Toc399858819"/>
      <w:r w:rsidRPr="00290630">
        <w:t>Probleme</w:t>
      </w:r>
      <w:bookmarkEnd w:id="22"/>
    </w:p>
    <w:p w:rsidR="00EE2589" w:rsidRPr="00EE2589" w:rsidRDefault="00EE2589" w:rsidP="00EE2589">
      <w:pPr>
        <w:rPr>
          <w:rFonts w:ascii="Times New Roman" w:hAnsi="Times New Roman"/>
          <w:sz w:val="24"/>
          <w:szCs w:val="24"/>
        </w:rPr>
      </w:pPr>
      <w:r w:rsidRPr="00EE2589">
        <w:t xml:space="preserve">Der Wechsel zu den speziellen Modi, also das </w:t>
      </w:r>
      <w:proofErr w:type="spellStart"/>
      <w:r w:rsidRPr="00EE2589">
        <w:t>ledigliche</w:t>
      </w:r>
      <w:proofErr w:type="spellEnd"/>
      <w:r w:rsidRPr="00EE2589">
        <w:t xml:space="preserve"> Zeigen des Blickausschnitts im jewe</w:t>
      </w:r>
      <w:r w:rsidRPr="00EE2589">
        <w:t>i</w:t>
      </w:r>
      <w:r w:rsidRPr="00EE2589">
        <w:t xml:space="preserve">ligen Modus, war nicht wie geplant umsetzbar. Geplant für den Materialtausch war ein </w:t>
      </w:r>
      <w:r w:rsidRPr="00EE2589">
        <w:lastRenderedPageBreak/>
        <w:t xml:space="preserve">Eventmanager, der im Spiel zwar mit Skript vorhanden ist, aber nicht angewendet wird. Stattdessen wird eine Kopie des Raums verwendet, welche im jeweiligen Modus erstellt und zu welchem bei </w:t>
      </w:r>
      <w:proofErr w:type="spellStart"/>
      <w:r w:rsidRPr="00EE2589">
        <w:t>Modusaktivierung</w:t>
      </w:r>
      <w:proofErr w:type="spellEnd"/>
      <w:r w:rsidRPr="00EE2589">
        <w:t xml:space="preserve"> umg</w:t>
      </w:r>
      <w:r w:rsidRPr="00EE2589">
        <w:t>e</w:t>
      </w:r>
      <w:r w:rsidRPr="00EE2589">
        <w:t>schaltet wird. Der Eventmanager funktionierte nicht einwandfrei, weswegen auf die Alternative umgestellt wurde.</w:t>
      </w:r>
    </w:p>
    <w:p w:rsidR="00EE2589" w:rsidRPr="00EE2589" w:rsidRDefault="00EE2589" w:rsidP="00EE2589">
      <w:pPr>
        <w:rPr>
          <w:rFonts w:ascii="Times New Roman" w:hAnsi="Times New Roman"/>
          <w:sz w:val="24"/>
          <w:szCs w:val="24"/>
        </w:rPr>
      </w:pPr>
      <w:r w:rsidRPr="00EE2589">
        <w:t xml:space="preserve">Zur optimalen Umsetzung des </w:t>
      </w:r>
      <w:proofErr w:type="spellStart"/>
      <w:r w:rsidRPr="00EE2589">
        <w:t>Eyetrackers</w:t>
      </w:r>
      <w:proofErr w:type="spellEnd"/>
      <w:r w:rsidRPr="00EE2589">
        <w:t xml:space="preserve"> in den verschiedenen Modi war die a</w:t>
      </w:r>
      <w:r w:rsidRPr="00EE2589">
        <w:t>n</w:t>
      </w:r>
      <w:r w:rsidRPr="00EE2589">
        <w:t xml:space="preserve">fängliche Anzahl an Kameras hinderlich, wodurch nun eine Mainkamera verwendet wird, die mithilfe eines </w:t>
      </w:r>
      <w:proofErr w:type="gramStart"/>
      <w:r w:rsidRPr="00EE2589">
        <w:t>Skript</w:t>
      </w:r>
      <w:proofErr w:type="gramEnd"/>
      <w:r w:rsidRPr="00EE2589">
        <w:t xml:space="preserve"> in verschiedene Positionen gesetzt wird. </w:t>
      </w:r>
    </w:p>
    <w:p w:rsidR="00EE2589" w:rsidRPr="00EE2589" w:rsidRDefault="00EE2589" w:rsidP="00EE2589">
      <w:pPr>
        <w:rPr>
          <w:rFonts w:ascii="Times New Roman" w:hAnsi="Times New Roman"/>
          <w:sz w:val="24"/>
          <w:szCs w:val="24"/>
        </w:rPr>
      </w:pPr>
    </w:p>
    <w:p w:rsidR="00EE2589" w:rsidRPr="00EE2589" w:rsidRDefault="00EE2589" w:rsidP="00EE2589">
      <w:pPr>
        <w:rPr>
          <w:rFonts w:ascii="Times New Roman" w:hAnsi="Times New Roman"/>
          <w:sz w:val="24"/>
          <w:szCs w:val="24"/>
        </w:rPr>
      </w:pPr>
      <w:r w:rsidRPr="00EE2589">
        <w:t xml:space="preserve">Das Führen der Taschenlampe sowie der anderen Lampen per </w:t>
      </w:r>
      <w:proofErr w:type="spellStart"/>
      <w:r w:rsidRPr="00EE2589">
        <w:t>Eyetracker</w:t>
      </w:r>
      <w:proofErr w:type="spellEnd"/>
      <w:r w:rsidRPr="00EE2589">
        <w:t xml:space="preserve"> gesta</w:t>
      </w:r>
      <w:r w:rsidRPr="00EE2589">
        <w:t>l</w:t>
      </w:r>
      <w:r w:rsidRPr="00EE2589">
        <w:t>tete sich als schwierig. Die Kamera musste parallel zu der jeweiligen Wand ausg</w:t>
      </w:r>
      <w:r w:rsidRPr="00EE2589">
        <w:t>e</w:t>
      </w:r>
      <w:r w:rsidRPr="00EE2589">
        <w:t>richtet werden, da sonst die Beschränkung der Bewegung auf zwei Achsen nicht funktionierte. Das bedeutet, dass ein 360 oder zumindest 180 Grad Herumschwe</w:t>
      </w:r>
      <w:r w:rsidRPr="00EE2589">
        <w:t>n</w:t>
      </w:r>
      <w:r w:rsidRPr="00EE2589">
        <w:t>ken wie im wirklichen Leben nicht möglich war, sondern sich nur auf eine zweid</w:t>
      </w:r>
      <w:r w:rsidRPr="00EE2589">
        <w:t>i</w:t>
      </w:r>
      <w:r w:rsidRPr="00EE2589">
        <w:t>mensionale Ebene beschränken musste.</w:t>
      </w:r>
    </w:p>
    <w:p w:rsidR="00EE2589" w:rsidRPr="00EE2589" w:rsidRDefault="00EE2589" w:rsidP="00EE2589">
      <w:pPr>
        <w:rPr>
          <w:rFonts w:ascii="Times New Roman" w:hAnsi="Times New Roman"/>
          <w:sz w:val="24"/>
          <w:szCs w:val="24"/>
        </w:rPr>
      </w:pPr>
      <w:r w:rsidRPr="00EE2589">
        <w:t>Dabei trat außerdem noch das willkürliche Problem auf, dass sich durch die Bew</w:t>
      </w:r>
      <w:r w:rsidRPr="00EE2589">
        <w:t>e</w:t>
      </w:r>
      <w:r w:rsidRPr="00EE2589">
        <w:t>gung der Augen die Lampe außerhalb des Raumes verschob. Dies konnte nur durch eine kleine Cod</w:t>
      </w:r>
      <w:r w:rsidRPr="00EE2589">
        <w:t>e</w:t>
      </w:r>
      <w:r w:rsidRPr="00EE2589">
        <w:t>änderung ein wenig optimiert werden.</w:t>
      </w:r>
    </w:p>
    <w:p w:rsidR="00EE2589" w:rsidRPr="00EE2589" w:rsidRDefault="00EE2589" w:rsidP="00EE2589">
      <w:pPr>
        <w:rPr>
          <w:rFonts w:ascii="Times New Roman" w:hAnsi="Times New Roman"/>
          <w:sz w:val="24"/>
          <w:szCs w:val="24"/>
        </w:rPr>
      </w:pPr>
    </w:p>
    <w:p w:rsidR="00EE2589" w:rsidRPr="00EE2589" w:rsidRDefault="00EE2589" w:rsidP="00EE2589">
      <w:pPr>
        <w:rPr>
          <w:rFonts w:ascii="Times New Roman" w:hAnsi="Times New Roman"/>
          <w:sz w:val="24"/>
          <w:szCs w:val="24"/>
        </w:rPr>
      </w:pPr>
      <w:r w:rsidRPr="00EE2589">
        <w:t xml:space="preserve">Im Bad funktioniert der </w:t>
      </w:r>
      <w:proofErr w:type="spellStart"/>
      <w:r w:rsidRPr="00EE2589">
        <w:t>Eyetracker</w:t>
      </w:r>
      <w:proofErr w:type="spellEnd"/>
      <w:r w:rsidRPr="00EE2589">
        <w:t xml:space="preserve"> leider nicht. </w:t>
      </w:r>
    </w:p>
    <w:p w:rsidR="00EE2589" w:rsidRPr="00EE2589" w:rsidRDefault="00EE2589" w:rsidP="00EE2589">
      <w:pPr>
        <w:rPr>
          <w:rFonts w:ascii="Times New Roman" w:hAnsi="Times New Roman"/>
          <w:sz w:val="24"/>
          <w:szCs w:val="24"/>
        </w:rPr>
      </w:pPr>
    </w:p>
    <w:p w:rsidR="00EE2589" w:rsidRPr="00EE2589" w:rsidRDefault="00EE2589" w:rsidP="00EE2589">
      <w:pPr>
        <w:rPr>
          <w:rFonts w:ascii="Times New Roman" w:hAnsi="Times New Roman"/>
          <w:sz w:val="24"/>
          <w:szCs w:val="24"/>
        </w:rPr>
      </w:pPr>
      <w:r w:rsidRPr="00EE2589">
        <w:t xml:space="preserve">Viele Schwierigkeiten ergaben sich auch durch </w:t>
      </w:r>
      <w:proofErr w:type="spellStart"/>
      <w:r w:rsidRPr="00EE2589">
        <w:t>GitHub</w:t>
      </w:r>
      <w:proofErr w:type="spellEnd"/>
      <w:r w:rsidRPr="00EE2589">
        <w:t xml:space="preserve">, speziell beim </w:t>
      </w:r>
      <w:proofErr w:type="spellStart"/>
      <w:r w:rsidRPr="00EE2589">
        <w:t>mergen</w:t>
      </w:r>
      <w:proofErr w:type="spellEnd"/>
      <w:r w:rsidRPr="00EE2589">
        <w:t xml:space="preserve"> auf den Maste</w:t>
      </w:r>
      <w:r w:rsidRPr="00EE2589">
        <w:t>r</w:t>
      </w:r>
      <w:r w:rsidRPr="00EE2589">
        <w:t>branch. Dies führte bis zu einem Zusammenbruch des Spiels, das nur durch eine frühere Ve</w:t>
      </w:r>
      <w:r w:rsidRPr="00EE2589">
        <w:t>r</w:t>
      </w:r>
      <w:r w:rsidRPr="00EE2589">
        <w:t>sion wieder hergestellt werden konnte.</w:t>
      </w:r>
    </w:p>
    <w:p w:rsidR="005C0EA5" w:rsidRPr="00555595" w:rsidRDefault="00EE2589" w:rsidP="00EE2589">
      <w:r w:rsidRPr="00EE2589">
        <w:rPr>
          <w:rFonts w:ascii="Times New Roman" w:hAnsi="Times New Roman"/>
          <w:sz w:val="24"/>
          <w:szCs w:val="24"/>
        </w:rPr>
        <w:br/>
      </w:r>
      <w:r w:rsidRPr="00EE2589">
        <w:t>Die externe Produktion von Audioelementen erwies sich als durchwachsen. Die Kommunik</w:t>
      </w:r>
      <w:r w:rsidRPr="00EE2589">
        <w:t>a</w:t>
      </w:r>
      <w:r w:rsidRPr="00EE2589">
        <w:t>tion mit der Audiogruppe verlief nicht ohne Komplikationen, deshalb konnten nicht alle g</w:t>
      </w:r>
      <w:r w:rsidRPr="00EE2589">
        <w:t>e</w:t>
      </w:r>
      <w:r w:rsidRPr="00EE2589">
        <w:t>wünschten Sounds letztendlich geliefert und in das Spiel i</w:t>
      </w:r>
      <w:r w:rsidRPr="00EE2589">
        <w:t>m</w:t>
      </w:r>
      <w:r>
        <w:t>plementiert werden</w:t>
      </w:r>
      <w:r w:rsidR="00555595">
        <w:t>.</w:t>
      </w:r>
    </w:p>
    <w:p w:rsidR="000147EF" w:rsidRDefault="004A3E42" w:rsidP="000147EF">
      <w:pPr>
        <w:pStyle w:val="berschrift1"/>
      </w:pPr>
      <w:bookmarkStart w:id="23" w:name="_Toc399858820"/>
      <w:r>
        <w:t>Testergebnisse</w:t>
      </w:r>
      <w:bookmarkEnd w:id="19"/>
      <w:bookmarkEnd w:id="23"/>
    </w:p>
    <w:p w:rsidR="00EE2589" w:rsidRPr="00EE2589" w:rsidRDefault="00EE2589" w:rsidP="00EE2589">
      <w:pPr>
        <w:rPr>
          <w:rFonts w:ascii="Times New Roman" w:hAnsi="Times New Roman"/>
          <w:sz w:val="24"/>
          <w:szCs w:val="24"/>
        </w:rPr>
      </w:pPr>
      <w:r w:rsidRPr="00EE2589">
        <w:t>Bereits während der frühesten Erstellungsphasen wurde das Spiel von externen Nutzern g</w:t>
      </w:r>
      <w:r w:rsidRPr="00EE2589">
        <w:t>e</w:t>
      </w:r>
      <w:r w:rsidRPr="00EE2589">
        <w:t xml:space="preserve">testet. Hierbei wurde der Stellenwert von eingeblendeten Hinweisen bzw. Nutzerfeedback deutlich. </w:t>
      </w:r>
    </w:p>
    <w:p w:rsidR="00555595" w:rsidRDefault="00EE2589" w:rsidP="00EE2589">
      <w:r w:rsidRPr="00EE2589">
        <w:t xml:space="preserve">Bei </w:t>
      </w:r>
      <w:proofErr w:type="spellStart"/>
      <w:r w:rsidRPr="00EE2589">
        <w:t>fortgerschrittenerem</w:t>
      </w:r>
      <w:proofErr w:type="spellEnd"/>
      <w:r w:rsidRPr="00EE2589">
        <w:t xml:space="preserve"> Spielstatus wurde von zwei Testpersonen unabhängig voneinander auf </w:t>
      </w:r>
      <w:proofErr w:type="spellStart"/>
      <w:r w:rsidRPr="00EE2589">
        <w:t>Collider</w:t>
      </w:r>
      <w:proofErr w:type="spellEnd"/>
      <w:r w:rsidRPr="00EE2589">
        <w:t xml:space="preserve">-Fehler hingewiesen. Hier handelte es sich um </w:t>
      </w:r>
      <w:proofErr w:type="spellStart"/>
      <w:r w:rsidRPr="00EE2589">
        <w:t>Collider</w:t>
      </w:r>
      <w:proofErr w:type="spellEnd"/>
      <w:r w:rsidRPr="00EE2589">
        <w:t>, die zwar aktiv, deren O</w:t>
      </w:r>
      <w:r w:rsidRPr="00EE2589">
        <w:t>b</w:t>
      </w:r>
      <w:r w:rsidRPr="00EE2589">
        <w:t>jekte aber ausgeblendet waren. Dies führte zu ungewollten Interaktionen, welche allerdings leicht zu beheben waren.</w:t>
      </w:r>
    </w:p>
    <w:p w:rsidR="00555595" w:rsidRPr="00555595" w:rsidRDefault="00555595" w:rsidP="00555595">
      <w:pPr>
        <w:pStyle w:val="berschrift1"/>
      </w:pPr>
      <w:bookmarkStart w:id="24" w:name="_Toc399858821"/>
      <w:r>
        <w:lastRenderedPageBreak/>
        <w:t>Ausblick</w:t>
      </w:r>
      <w:bookmarkEnd w:id="24"/>
    </w:p>
    <w:p w:rsidR="00EE2589" w:rsidRPr="00EE2589" w:rsidRDefault="00555595" w:rsidP="00EE2589">
      <w:r>
        <w:t xml:space="preserve"> </w:t>
      </w:r>
      <w:r w:rsidR="00EE2589" w:rsidRPr="00EE2589">
        <w:t>Der Materialmanager für den Materialwechsel könnte vollständig in das Spiel eingesetzt we</w:t>
      </w:r>
      <w:r w:rsidR="00EE2589" w:rsidRPr="00EE2589">
        <w:t>r</w:t>
      </w:r>
      <w:r w:rsidR="00EE2589" w:rsidRPr="00EE2589">
        <w:t>den, um Speicherplatz zu sparen und eventuelle Änderungen zu verei</w:t>
      </w:r>
      <w:r w:rsidR="00EE2589" w:rsidRPr="00EE2589">
        <w:t>n</w:t>
      </w:r>
      <w:r w:rsidR="00EE2589" w:rsidRPr="00EE2589">
        <w:t>fachen.</w:t>
      </w:r>
    </w:p>
    <w:p w:rsidR="00EE2589" w:rsidRPr="00EE2589" w:rsidRDefault="00EE2589" w:rsidP="00EE2589">
      <w:pPr>
        <w:rPr>
          <w:rFonts w:ascii="Times New Roman" w:hAnsi="Times New Roman"/>
          <w:sz w:val="24"/>
          <w:szCs w:val="24"/>
        </w:rPr>
      </w:pPr>
      <w:r w:rsidRPr="00EE2589">
        <w:t>Bei der Abstellkammer müsste das Skript für das Sprengen der Pakete mit den Dynamitsta</w:t>
      </w:r>
      <w:r w:rsidRPr="00EE2589">
        <w:t>n</w:t>
      </w:r>
      <w:r w:rsidRPr="00EE2589">
        <w:t>gen überarbeitet werden, um auch diesen Raum vollständig im Spiel nutzbar zu machen.</w:t>
      </w:r>
    </w:p>
    <w:p w:rsidR="00EE2589" w:rsidRPr="00EE2589" w:rsidRDefault="00EE2589" w:rsidP="00EE2589">
      <w:pPr>
        <w:rPr>
          <w:rFonts w:ascii="Times New Roman" w:hAnsi="Times New Roman"/>
          <w:sz w:val="24"/>
          <w:szCs w:val="24"/>
        </w:rPr>
      </w:pPr>
      <w:r w:rsidRPr="00EE2589">
        <w:t>Das Inventar könnte benutzerfreundlicher und kreativer designt werden, des Weit</w:t>
      </w:r>
      <w:r w:rsidRPr="00EE2589">
        <w:t>e</w:t>
      </w:r>
      <w:r w:rsidRPr="00EE2589">
        <w:t xml:space="preserve">ren sollte es mehr Elemente dynamischer aufnehmen können. </w:t>
      </w:r>
    </w:p>
    <w:p w:rsidR="00EE2589" w:rsidRPr="00EE2589" w:rsidRDefault="00EE2589" w:rsidP="00EE2589">
      <w:pPr>
        <w:rPr>
          <w:rFonts w:ascii="Times New Roman" w:hAnsi="Times New Roman"/>
          <w:sz w:val="24"/>
          <w:szCs w:val="24"/>
        </w:rPr>
      </w:pPr>
      <w:r w:rsidRPr="00EE2589">
        <w:t xml:space="preserve">Insgesamt könnte das Spiel durch Überarbeitung von </w:t>
      </w:r>
      <w:proofErr w:type="gramStart"/>
      <w:r w:rsidRPr="00EE2589">
        <w:t>jemanden</w:t>
      </w:r>
      <w:proofErr w:type="gramEnd"/>
      <w:r w:rsidRPr="00EE2589">
        <w:t xml:space="preserve"> mit besseren Programmie</w:t>
      </w:r>
      <w:r w:rsidRPr="00EE2589">
        <w:t>r</w:t>
      </w:r>
      <w:r w:rsidRPr="00EE2589">
        <w:t>kenntnissen, mehr Zeit und einem größeren Team durchaus Marktwert erreichen.</w:t>
      </w:r>
    </w:p>
    <w:p w:rsidR="00555595" w:rsidRDefault="00EE2589" w:rsidP="00EE2589">
      <w:r w:rsidRPr="00EE2589">
        <w:t>Ursprünglich sollte nach dem Spielstart noch ein Intro-Video abgespielt werden, das dem Spieler einige Einblicke in die Vorgeschichte gibt. Dies wurde weggela</w:t>
      </w:r>
      <w:r w:rsidRPr="00EE2589">
        <w:t>s</w:t>
      </w:r>
      <w:r w:rsidRPr="00EE2589">
        <w:t>sen, da in der Unity3d Free Version, wie wir sie benutzen, diese Funktion nicht vo</w:t>
      </w:r>
      <w:r w:rsidRPr="00EE2589">
        <w:t>r</w:t>
      </w:r>
      <w:r w:rsidRPr="00EE2589">
        <w:t>handen sein soll. Deshalb wurde auch auf die Endsequenz verzichtet, wo sich im Video die Tür nach draußen öffnet und der Spieler frei ist.</w:t>
      </w:r>
    </w:p>
    <w:p w:rsidR="00EE2589" w:rsidRDefault="00EE2589" w:rsidP="00EE2589">
      <w:pPr>
        <w:pStyle w:val="Folgeabsatz"/>
      </w:pPr>
    </w:p>
    <w:p w:rsidR="00EE2589" w:rsidRPr="00EE2589" w:rsidRDefault="00EE2589" w:rsidP="00EE2589">
      <w:pPr>
        <w:pStyle w:val="berschrift1"/>
      </w:pPr>
      <w:bookmarkStart w:id="25" w:name="_Toc399858822"/>
      <w:r>
        <w:t>Kommentar</w:t>
      </w:r>
      <w:bookmarkEnd w:id="25"/>
    </w:p>
    <w:p w:rsidR="00EE2589" w:rsidRDefault="00EE2589" w:rsidP="00EE2589">
      <w:r>
        <w:t>Während dem Kurs wurde sämtlichen Teams deutlich gemacht, dass zur Abgab</w:t>
      </w:r>
      <w:r>
        <w:t>e</w:t>
      </w:r>
      <w:r>
        <w:t>zeit alles im Spiel zu funktionieren und gut auszusehen hat. Dies spornte natürlich jeden an, sein Bestes zu geben, woran auch der Games Award seinen Teil beitrug. Der Begriff “Prototyp”, welcher das Spiel ja eigentlich sein sollte, trat allerdings i</w:t>
      </w:r>
      <w:r>
        <w:t>m</w:t>
      </w:r>
      <w:r>
        <w:t xml:space="preserve">mer mehr in den Hintergrund. </w:t>
      </w:r>
    </w:p>
    <w:p w:rsidR="00EE2589" w:rsidRDefault="00EE2589" w:rsidP="00EE2589">
      <w:r>
        <w:t xml:space="preserve">Es ist klar, dass der Kurs ebenso eine Art Prototyp sein sollte, inwieweit man </w:t>
      </w:r>
      <w:proofErr w:type="spellStart"/>
      <w:r>
        <w:t>G</w:t>
      </w:r>
      <w:r>
        <w:t>a</w:t>
      </w:r>
      <w:r>
        <w:t>mesdesign</w:t>
      </w:r>
      <w:proofErr w:type="spellEnd"/>
      <w:r>
        <w:t xml:space="preserve"> und -</w:t>
      </w:r>
      <w:proofErr w:type="spellStart"/>
      <w:r>
        <w:t>development</w:t>
      </w:r>
      <w:proofErr w:type="spellEnd"/>
      <w:r>
        <w:t xml:space="preserve"> mit der Medieninformatik verbinden kann. Meiner Meinung nach ist das auch ein sehr guter Schritt hinein in ein etwas anderes Umfeld mit sehr viel praktischer Ve</w:t>
      </w:r>
      <w:r>
        <w:t>r</w:t>
      </w:r>
      <w:r>
        <w:t>wendung. Jedoch möchte ich noch einmal anme</w:t>
      </w:r>
      <w:r>
        <w:t>r</w:t>
      </w:r>
      <w:r>
        <w:t xml:space="preserve">ken, wie viel Aufwand dieser Kurs bedeutete, der mit 6 </w:t>
      </w:r>
      <w:proofErr w:type="spellStart"/>
      <w:r>
        <w:t>Credit</w:t>
      </w:r>
      <w:proofErr w:type="spellEnd"/>
      <w:r>
        <w:t xml:space="preserve"> Points geradezu l</w:t>
      </w:r>
      <w:r>
        <w:t>ä</w:t>
      </w:r>
      <w:r>
        <w:t>cherlich niedrig entlohnt wird. Man sollte bedenken, dass der Kurs bereits in den Semesterferien vom Wintersemester 13/14 startete und sich bis Ende der Semesterferien des Sommersemesters 14 hinzog. Zu der eigentlichen Arbeit am Pr</w:t>
      </w:r>
      <w:r>
        <w:t>o</w:t>
      </w:r>
      <w:r>
        <w:t>gramm kamen noch stundenweise Tutorials auf YouTube und weitere Recherche hinzu, da in den eigentlichen Kursstunden der riesige Berg an Wissen verständl</w:t>
      </w:r>
      <w:r>
        <w:t>i</w:t>
      </w:r>
      <w:r>
        <w:t>cherweise nicht vermittelt werden konnte. In fünf Semestern musste ich noch für keinen Kurs dermaßen viel Zeit au</w:t>
      </w:r>
      <w:r>
        <w:t>f</w:t>
      </w:r>
      <w:r>
        <w:t xml:space="preserve">wenden. Diese Diskussion gab es schon des </w:t>
      </w:r>
      <w:proofErr w:type="spellStart"/>
      <w:proofErr w:type="gramStart"/>
      <w:r>
        <w:t>öfteren</w:t>
      </w:r>
      <w:proofErr w:type="spellEnd"/>
      <w:proofErr w:type="gramEnd"/>
      <w:r>
        <w:t xml:space="preserve"> und ich bin mir sicher, dass die Dozenten dies bereits so weitergaben. Der Kurs an sich hat mir wirklich viel Spaß gemacht und mein Interesse am </w:t>
      </w:r>
      <w:proofErr w:type="spellStart"/>
      <w:r>
        <w:t>Gamesd</w:t>
      </w:r>
      <w:r>
        <w:t>e</w:t>
      </w:r>
      <w:r>
        <w:t>velopment</w:t>
      </w:r>
      <w:proofErr w:type="spellEnd"/>
      <w:r>
        <w:t xml:space="preserve"> erheblich gesteigert. Da ich denke, dass ich damit nicht die </w:t>
      </w:r>
      <w:r>
        <w:lastRenderedPageBreak/>
        <w:t>einzige bin, möchte ich vorschlagen, den Kurs nicht mehr als Projektseminar Mediengesta</w:t>
      </w:r>
      <w:r>
        <w:t>l</w:t>
      </w:r>
      <w:r>
        <w:t>tung durchzuführen, sondern evtl. als eigenständigen Games-Kurs möglicherweise im 10er-Modul der Medieninformatik. Es wäre sehr schade, nichts weiter in Richtung Spieleentwic</w:t>
      </w:r>
      <w:r>
        <w:t>k</w:t>
      </w:r>
      <w:r>
        <w:t>lung anzubieten.</w:t>
      </w:r>
    </w:p>
    <w:p w:rsidR="00EE2589" w:rsidRDefault="00EE2589" w:rsidP="00EE2589">
      <w:r>
        <w:t>Dies ist meine persönliche Meinung und spiegelt nicht unbedingt die meiner Tea</w:t>
      </w:r>
      <w:r>
        <w:t>m</w:t>
      </w:r>
      <w:r>
        <w:t>kollegen wider.</w:t>
      </w:r>
    </w:p>
    <w:p w:rsidR="00EE2589" w:rsidRDefault="00EE2589" w:rsidP="00EE2589">
      <w:r>
        <w:t>(Juliane Pawlow, Alwine Hochschild)</w:t>
      </w:r>
    </w:p>
    <w:p w:rsidR="00555595" w:rsidRPr="00555595" w:rsidRDefault="00555595" w:rsidP="00555595"/>
    <w:sectPr w:rsidR="00555595" w:rsidRPr="00555595" w:rsidSect="00776295">
      <w:headerReference w:type="default" r:id="rId12"/>
      <w:pgSz w:w="11906" w:h="16838"/>
      <w:pgMar w:top="1418" w:right="1418" w:bottom="1134"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FFB" w:rsidRDefault="004D7FFB" w:rsidP="00793C70">
      <w:pPr>
        <w:spacing w:line="240" w:lineRule="auto"/>
      </w:pPr>
      <w:r>
        <w:separator/>
      </w:r>
    </w:p>
  </w:endnote>
  <w:endnote w:type="continuationSeparator" w:id="0">
    <w:p w:rsidR="004D7FFB" w:rsidRDefault="004D7FFB"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 Next LT W1G">
    <w:altName w:val="Corbel"/>
    <w:panose1 w:val="00000000000000000000"/>
    <w:charset w:val="00"/>
    <w:family w:val="swiss"/>
    <w:notTrueType/>
    <w:pitch w:val="variable"/>
    <w:sig w:usb0="A00002AF" w:usb1="5000205B" w:usb2="00000000" w:usb3="00000000" w:csb0="000000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7015244"/>
      <w:docPartObj>
        <w:docPartGallery w:val="Page Numbers (Bottom of Page)"/>
        <w:docPartUnique/>
      </w:docPartObj>
    </w:sdtPr>
    <w:sdtContent>
      <w:p w:rsidR="00776295" w:rsidRDefault="00776295">
        <w:pPr>
          <w:pStyle w:val="Fuzeile"/>
          <w:jc w:val="right"/>
        </w:pPr>
        <w:r>
          <w:fldChar w:fldCharType="begin"/>
        </w:r>
        <w:r>
          <w:instrText>PAGE   \* MERGEFORMAT</w:instrText>
        </w:r>
        <w:r>
          <w:fldChar w:fldCharType="separate"/>
        </w:r>
        <w:r w:rsidR="00BD3D4D">
          <w:rPr>
            <w:noProof/>
          </w:rPr>
          <w:t>3</w:t>
        </w:r>
        <w:r>
          <w:fldChar w:fldCharType="end"/>
        </w:r>
      </w:p>
    </w:sdtContent>
  </w:sdt>
  <w:p w:rsidR="00776295" w:rsidRDefault="0077629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FFB" w:rsidRDefault="004D7FFB" w:rsidP="00793C70">
      <w:pPr>
        <w:spacing w:line="240" w:lineRule="auto"/>
      </w:pPr>
      <w:r>
        <w:separator/>
      </w:r>
    </w:p>
  </w:footnote>
  <w:footnote w:type="continuationSeparator" w:id="0">
    <w:p w:rsidR="004D7FFB" w:rsidRDefault="004D7FFB"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6C3" w:rsidRDefault="00DA76C3" w:rsidP="000147EF">
    <w:pPr>
      <w:pStyle w:val="Kopfzeile"/>
      <w:jc w:val="right"/>
    </w:pPr>
  </w:p>
  <w:p w:rsidR="00DA76C3" w:rsidRDefault="00DA76C3"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B11" w:rsidRDefault="00513B11"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51043DED"/>
    <w:multiLevelType w:val="multilevel"/>
    <w:tmpl w:val="776C02C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4E4"/>
    <w:rsid w:val="000147EF"/>
    <w:rsid w:val="000221F6"/>
    <w:rsid w:val="00070B8E"/>
    <w:rsid w:val="000951CC"/>
    <w:rsid w:val="000C6D6D"/>
    <w:rsid w:val="000E6647"/>
    <w:rsid w:val="001E250B"/>
    <w:rsid w:val="00211754"/>
    <w:rsid w:val="00213D5C"/>
    <w:rsid w:val="00235E04"/>
    <w:rsid w:val="00246EB0"/>
    <w:rsid w:val="00286973"/>
    <w:rsid w:val="00290630"/>
    <w:rsid w:val="002A05F9"/>
    <w:rsid w:val="003A2F1A"/>
    <w:rsid w:val="0040384F"/>
    <w:rsid w:val="00403A81"/>
    <w:rsid w:val="00446361"/>
    <w:rsid w:val="0046797B"/>
    <w:rsid w:val="004A1465"/>
    <w:rsid w:val="004A1608"/>
    <w:rsid w:val="004A3E42"/>
    <w:rsid w:val="004B0621"/>
    <w:rsid w:val="004D1002"/>
    <w:rsid w:val="004D7FFB"/>
    <w:rsid w:val="004E14E4"/>
    <w:rsid w:val="00513B11"/>
    <w:rsid w:val="00555595"/>
    <w:rsid w:val="00595925"/>
    <w:rsid w:val="005C0EA5"/>
    <w:rsid w:val="005D451D"/>
    <w:rsid w:val="005F317F"/>
    <w:rsid w:val="0068145C"/>
    <w:rsid w:val="00712435"/>
    <w:rsid w:val="00712E6A"/>
    <w:rsid w:val="00732AF2"/>
    <w:rsid w:val="00776295"/>
    <w:rsid w:val="00793C70"/>
    <w:rsid w:val="0079437B"/>
    <w:rsid w:val="00816876"/>
    <w:rsid w:val="00865E46"/>
    <w:rsid w:val="00873B3B"/>
    <w:rsid w:val="008873E3"/>
    <w:rsid w:val="009A0603"/>
    <w:rsid w:val="009A376D"/>
    <w:rsid w:val="009A5EC5"/>
    <w:rsid w:val="009A6082"/>
    <w:rsid w:val="009A6B3E"/>
    <w:rsid w:val="009F3E31"/>
    <w:rsid w:val="00A12BED"/>
    <w:rsid w:val="00A22235"/>
    <w:rsid w:val="00A4328F"/>
    <w:rsid w:val="00A472AF"/>
    <w:rsid w:val="00A9201B"/>
    <w:rsid w:val="00A94A76"/>
    <w:rsid w:val="00AF3701"/>
    <w:rsid w:val="00B27D6F"/>
    <w:rsid w:val="00B31C26"/>
    <w:rsid w:val="00B55F8D"/>
    <w:rsid w:val="00B72BC9"/>
    <w:rsid w:val="00BB6BE6"/>
    <w:rsid w:val="00BD3D4D"/>
    <w:rsid w:val="00C3093A"/>
    <w:rsid w:val="00C64062"/>
    <w:rsid w:val="00D47FC2"/>
    <w:rsid w:val="00DA76C3"/>
    <w:rsid w:val="00DE2F4D"/>
    <w:rsid w:val="00E54774"/>
    <w:rsid w:val="00E7112A"/>
    <w:rsid w:val="00E736F6"/>
    <w:rsid w:val="00EA6A84"/>
    <w:rsid w:val="00EC013F"/>
    <w:rsid w:val="00EE038F"/>
    <w:rsid w:val="00EE11F6"/>
    <w:rsid w:val="00EE2589"/>
    <w:rsid w:val="00F02209"/>
    <w:rsid w:val="00F25C5F"/>
    <w:rsid w:val="00F3426E"/>
    <w:rsid w:val="00F424E9"/>
    <w:rsid w:val="00F91186"/>
    <w:rsid w:val="00F922A3"/>
    <w:rsid w:val="00F961F0"/>
    <w:rsid w:val="00FA494F"/>
    <w:rsid w:val="00FC3A07"/>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Folgeabsatz"/>
    <w:qFormat/>
    <w:rsid w:val="00290630"/>
    <w:pPr>
      <w:spacing w:after="0" w:line="360" w:lineRule="auto"/>
      <w:jc w:val="both"/>
    </w:pPr>
    <w:rPr>
      <w:rFonts w:ascii="Frutiger Next LT W1G" w:eastAsia="Times New Roman" w:hAnsi="Frutiger Next LT W1G" w:cs="Times New Roman"/>
      <w:szCs w:val="20"/>
      <w:lang w:eastAsia="de-DE"/>
    </w:rPr>
  </w:style>
  <w:style w:type="paragraph" w:styleId="berschrift1">
    <w:name w:val="heading 1"/>
    <w:basedOn w:val="Standard"/>
    <w:next w:val="Standard"/>
    <w:link w:val="berschrift1Zchn"/>
    <w:uiPriority w:val="9"/>
    <w:qFormat/>
    <w:rsid w:val="00290630"/>
    <w:pPr>
      <w:keepNext/>
      <w:keepLines/>
      <w:numPr>
        <w:numId w:val="1"/>
      </w:numPr>
      <w:spacing w:before="480"/>
      <w:outlineLvl w:val="0"/>
    </w:pPr>
    <w:rPr>
      <w:rFonts w:ascii="Frutiger Next LT W1G Medium" w:eastAsiaTheme="majorEastAsia" w:hAnsi="Frutiger Next LT W1G Medium" w:cstheme="majorBidi"/>
      <w:bCs/>
      <w:color w:val="AF0058"/>
      <w:sz w:val="28"/>
      <w:szCs w:val="28"/>
    </w:rPr>
  </w:style>
  <w:style w:type="paragraph" w:styleId="berschrift2">
    <w:name w:val="heading 2"/>
    <w:basedOn w:val="Standard"/>
    <w:next w:val="Standard"/>
    <w:link w:val="berschrift2Zchn"/>
    <w:uiPriority w:val="9"/>
    <w:unhideWhenUsed/>
    <w:qFormat/>
    <w:rsid w:val="00290630"/>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eastAsiaTheme="majorEastAsia"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290630"/>
    <w:rPr>
      <w:rFonts w:ascii="Frutiger Next LT W1G Medium" w:eastAsiaTheme="majorEastAsia" w:hAnsi="Frutiger Next LT W1G Medium" w:cstheme="majorBidi"/>
      <w:bCs/>
      <w:color w:val="AF0058"/>
      <w:sz w:val="28"/>
      <w:szCs w:val="28"/>
      <w:lang w:eastAsia="de-DE"/>
    </w:rPr>
  </w:style>
  <w:style w:type="character" w:customStyle="1" w:styleId="berschrift2Zchn">
    <w:name w:val="Überschrift 2 Zchn"/>
    <w:basedOn w:val="Absatz-Standardschriftart"/>
    <w:link w:val="berschrift2"/>
    <w:uiPriority w:val="9"/>
    <w:rsid w:val="00290630"/>
    <w:rPr>
      <w:rFonts w:ascii="Frutiger Next LT W1G" w:eastAsiaTheme="majorEastAsia" w:hAnsi="Frutiger Next LT W1G" w:cstheme="majorBidi"/>
      <w:b/>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berschrift2"/>
    <w:qFormat/>
    <w:rsid w:val="00290630"/>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StandardWeb">
    <w:name w:val="Normal (Web)"/>
    <w:basedOn w:val="Standard"/>
    <w:uiPriority w:val="99"/>
    <w:unhideWhenUsed/>
    <w:rsid w:val="004E14E4"/>
    <w:pPr>
      <w:spacing w:before="100" w:beforeAutospacing="1" w:after="100" w:afterAutospacing="1" w:line="240" w:lineRule="auto"/>
      <w:jc w:val="left"/>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Folgeabsatz"/>
    <w:qFormat/>
    <w:rsid w:val="00290630"/>
    <w:pPr>
      <w:spacing w:after="0" w:line="360" w:lineRule="auto"/>
      <w:jc w:val="both"/>
    </w:pPr>
    <w:rPr>
      <w:rFonts w:ascii="Frutiger Next LT W1G" w:eastAsia="Times New Roman" w:hAnsi="Frutiger Next LT W1G" w:cs="Times New Roman"/>
      <w:szCs w:val="20"/>
      <w:lang w:eastAsia="de-DE"/>
    </w:rPr>
  </w:style>
  <w:style w:type="paragraph" w:styleId="berschrift1">
    <w:name w:val="heading 1"/>
    <w:basedOn w:val="Standard"/>
    <w:next w:val="Standard"/>
    <w:link w:val="berschrift1Zchn"/>
    <w:uiPriority w:val="9"/>
    <w:qFormat/>
    <w:rsid w:val="00290630"/>
    <w:pPr>
      <w:keepNext/>
      <w:keepLines/>
      <w:numPr>
        <w:numId w:val="1"/>
      </w:numPr>
      <w:spacing w:before="480"/>
      <w:outlineLvl w:val="0"/>
    </w:pPr>
    <w:rPr>
      <w:rFonts w:ascii="Frutiger Next LT W1G Medium" w:eastAsiaTheme="majorEastAsia" w:hAnsi="Frutiger Next LT W1G Medium" w:cstheme="majorBidi"/>
      <w:bCs/>
      <w:color w:val="AF0058"/>
      <w:sz w:val="28"/>
      <w:szCs w:val="28"/>
    </w:rPr>
  </w:style>
  <w:style w:type="paragraph" w:styleId="berschrift2">
    <w:name w:val="heading 2"/>
    <w:basedOn w:val="Standard"/>
    <w:next w:val="Standard"/>
    <w:link w:val="berschrift2Zchn"/>
    <w:uiPriority w:val="9"/>
    <w:unhideWhenUsed/>
    <w:qFormat/>
    <w:rsid w:val="00290630"/>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eastAsiaTheme="majorEastAsia"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290630"/>
    <w:rPr>
      <w:rFonts w:ascii="Frutiger Next LT W1G Medium" w:eastAsiaTheme="majorEastAsia" w:hAnsi="Frutiger Next LT W1G Medium" w:cstheme="majorBidi"/>
      <w:bCs/>
      <w:color w:val="AF0058"/>
      <w:sz w:val="28"/>
      <w:szCs w:val="28"/>
      <w:lang w:eastAsia="de-DE"/>
    </w:rPr>
  </w:style>
  <w:style w:type="character" w:customStyle="1" w:styleId="berschrift2Zchn">
    <w:name w:val="Überschrift 2 Zchn"/>
    <w:basedOn w:val="Absatz-Standardschriftart"/>
    <w:link w:val="berschrift2"/>
    <w:uiPriority w:val="9"/>
    <w:rsid w:val="00290630"/>
    <w:rPr>
      <w:rFonts w:ascii="Frutiger Next LT W1G" w:eastAsiaTheme="majorEastAsia" w:hAnsi="Frutiger Next LT W1G" w:cstheme="majorBidi"/>
      <w:b/>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berschrift2"/>
    <w:qFormat/>
    <w:rsid w:val="00290630"/>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StandardWeb">
    <w:name w:val="Normal (Web)"/>
    <w:basedOn w:val="Standard"/>
    <w:uiPriority w:val="99"/>
    <w:unhideWhenUsed/>
    <w:rsid w:val="004E14E4"/>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16760">
      <w:bodyDiv w:val="1"/>
      <w:marLeft w:val="0"/>
      <w:marRight w:val="0"/>
      <w:marTop w:val="0"/>
      <w:marBottom w:val="0"/>
      <w:divBdr>
        <w:top w:val="none" w:sz="0" w:space="0" w:color="auto"/>
        <w:left w:val="none" w:sz="0" w:space="0" w:color="auto"/>
        <w:bottom w:val="none" w:sz="0" w:space="0" w:color="auto"/>
        <w:right w:val="none" w:sz="0" w:space="0" w:color="auto"/>
      </w:divBdr>
    </w:div>
    <w:div w:id="235365737">
      <w:bodyDiv w:val="1"/>
      <w:marLeft w:val="0"/>
      <w:marRight w:val="0"/>
      <w:marTop w:val="0"/>
      <w:marBottom w:val="0"/>
      <w:divBdr>
        <w:top w:val="none" w:sz="0" w:space="0" w:color="auto"/>
        <w:left w:val="none" w:sz="0" w:space="0" w:color="auto"/>
        <w:bottom w:val="none" w:sz="0" w:space="0" w:color="auto"/>
        <w:right w:val="none" w:sz="0" w:space="0" w:color="auto"/>
      </w:divBdr>
    </w:div>
    <w:div w:id="257832565">
      <w:bodyDiv w:val="1"/>
      <w:marLeft w:val="0"/>
      <w:marRight w:val="0"/>
      <w:marTop w:val="0"/>
      <w:marBottom w:val="0"/>
      <w:divBdr>
        <w:top w:val="none" w:sz="0" w:space="0" w:color="auto"/>
        <w:left w:val="none" w:sz="0" w:space="0" w:color="auto"/>
        <w:bottom w:val="none" w:sz="0" w:space="0" w:color="auto"/>
        <w:right w:val="none" w:sz="0" w:space="0" w:color="auto"/>
      </w:divBdr>
    </w:div>
    <w:div w:id="299656199">
      <w:bodyDiv w:val="1"/>
      <w:marLeft w:val="0"/>
      <w:marRight w:val="0"/>
      <w:marTop w:val="0"/>
      <w:marBottom w:val="0"/>
      <w:divBdr>
        <w:top w:val="none" w:sz="0" w:space="0" w:color="auto"/>
        <w:left w:val="none" w:sz="0" w:space="0" w:color="auto"/>
        <w:bottom w:val="none" w:sz="0" w:space="0" w:color="auto"/>
        <w:right w:val="none" w:sz="0" w:space="0" w:color="auto"/>
      </w:divBdr>
    </w:div>
    <w:div w:id="316306994">
      <w:bodyDiv w:val="1"/>
      <w:marLeft w:val="0"/>
      <w:marRight w:val="0"/>
      <w:marTop w:val="0"/>
      <w:marBottom w:val="0"/>
      <w:divBdr>
        <w:top w:val="none" w:sz="0" w:space="0" w:color="auto"/>
        <w:left w:val="none" w:sz="0" w:space="0" w:color="auto"/>
        <w:bottom w:val="none" w:sz="0" w:space="0" w:color="auto"/>
        <w:right w:val="none" w:sz="0" w:space="0" w:color="auto"/>
      </w:divBdr>
    </w:div>
    <w:div w:id="342244198">
      <w:bodyDiv w:val="1"/>
      <w:marLeft w:val="0"/>
      <w:marRight w:val="0"/>
      <w:marTop w:val="0"/>
      <w:marBottom w:val="0"/>
      <w:divBdr>
        <w:top w:val="none" w:sz="0" w:space="0" w:color="auto"/>
        <w:left w:val="none" w:sz="0" w:space="0" w:color="auto"/>
        <w:bottom w:val="none" w:sz="0" w:space="0" w:color="auto"/>
        <w:right w:val="none" w:sz="0" w:space="0" w:color="auto"/>
      </w:divBdr>
    </w:div>
    <w:div w:id="781799929">
      <w:bodyDiv w:val="1"/>
      <w:marLeft w:val="0"/>
      <w:marRight w:val="0"/>
      <w:marTop w:val="0"/>
      <w:marBottom w:val="0"/>
      <w:divBdr>
        <w:top w:val="none" w:sz="0" w:space="0" w:color="auto"/>
        <w:left w:val="none" w:sz="0" w:space="0" w:color="auto"/>
        <w:bottom w:val="none" w:sz="0" w:space="0" w:color="auto"/>
        <w:right w:val="none" w:sz="0" w:space="0" w:color="auto"/>
      </w:divBdr>
    </w:div>
    <w:div w:id="1038169071">
      <w:bodyDiv w:val="1"/>
      <w:marLeft w:val="0"/>
      <w:marRight w:val="0"/>
      <w:marTop w:val="0"/>
      <w:marBottom w:val="0"/>
      <w:divBdr>
        <w:top w:val="none" w:sz="0" w:space="0" w:color="auto"/>
        <w:left w:val="none" w:sz="0" w:space="0" w:color="auto"/>
        <w:bottom w:val="none" w:sz="0" w:space="0" w:color="auto"/>
        <w:right w:val="none" w:sz="0" w:space="0" w:color="auto"/>
      </w:divBdr>
    </w:div>
    <w:div w:id="1156801864">
      <w:bodyDiv w:val="1"/>
      <w:marLeft w:val="0"/>
      <w:marRight w:val="0"/>
      <w:marTop w:val="0"/>
      <w:marBottom w:val="0"/>
      <w:divBdr>
        <w:top w:val="none" w:sz="0" w:space="0" w:color="auto"/>
        <w:left w:val="none" w:sz="0" w:space="0" w:color="auto"/>
        <w:bottom w:val="none" w:sz="0" w:space="0" w:color="auto"/>
        <w:right w:val="none" w:sz="0" w:space="0" w:color="auto"/>
      </w:divBdr>
    </w:div>
    <w:div w:id="1218787494">
      <w:bodyDiv w:val="1"/>
      <w:marLeft w:val="0"/>
      <w:marRight w:val="0"/>
      <w:marTop w:val="0"/>
      <w:marBottom w:val="0"/>
      <w:divBdr>
        <w:top w:val="none" w:sz="0" w:space="0" w:color="auto"/>
        <w:left w:val="none" w:sz="0" w:space="0" w:color="auto"/>
        <w:bottom w:val="none" w:sz="0" w:space="0" w:color="auto"/>
        <w:right w:val="none" w:sz="0" w:space="0" w:color="auto"/>
      </w:divBdr>
    </w:div>
    <w:div w:id="1383481952">
      <w:bodyDiv w:val="1"/>
      <w:marLeft w:val="0"/>
      <w:marRight w:val="0"/>
      <w:marTop w:val="0"/>
      <w:marBottom w:val="0"/>
      <w:divBdr>
        <w:top w:val="none" w:sz="0" w:space="0" w:color="auto"/>
        <w:left w:val="none" w:sz="0" w:space="0" w:color="auto"/>
        <w:bottom w:val="none" w:sz="0" w:space="0" w:color="auto"/>
        <w:right w:val="none" w:sz="0" w:space="0" w:color="auto"/>
      </w:divBdr>
      <w:divsChild>
        <w:div w:id="2144346563">
          <w:marLeft w:val="0"/>
          <w:marRight w:val="0"/>
          <w:marTop w:val="0"/>
          <w:marBottom w:val="0"/>
          <w:divBdr>
            <w:top w:val="none" w:sz="0" w:space="0" w:color="auto"/>
            <w:left w:val="none" w:sz="0" w:space="0" w:color="auto"/>
            <w:bottom w:val="none" w:sz="0" w:space="0" w:color="auto"/>
            <w:right w:val="none" w:sz="0" w:space="0" w:color="auto"/>
          </w:divBdr>
        </w:div>
      </w:divsChild>
    </w:div>
    <w:div w:id="1425687948">
      <w:bodyDiv w:val="1"/>
      <w:marLeft w:val="0"/>
      <w:marRight w:val="0"/>
      <w:marTop w:val="0"/>
      <w:marBottom w:val="0"/>
      <w:divBdr>
        <w:top w:val="none" w:sz="0" w:space="0" w:color="auto"/>
        <w:left w:val="none" w:sz="0" w:space="0" w:color="auto"/>
        <w:bottom w:val="none" w:sz="0" w:space="0" w:color="auto"/>
        <w:right w:val="none" w:sz="0" w:space="0" w:color="auto"/>
      </w:divBdr>
    </w:div>
    <w:div w:id="1528446526">
      <w:bodyDiv w:val="1"/>
      <w:marLeft w:val="0"/>
      <w:marRight w:val="0"/>
      <w:marTop w:val="0"/>
      <w:marBottom w:val="0"/>
      <w:divBdr>
        <w:top w:val="none" w:sz="0" w:space="0" w:color="auto"/>
        <w:left w:val="none" w:sz="0" w:space="0" w:color="auto"/>
        <w:bottom w:val="none" w:sz="0" w:space="0" w:color="auto"/>
        <w:right w:val="none" w:sz="0" w:space="0" w:color="auto"/>
      </w:divBdr>
    </w:div>
    <w:div w:id="1720282012">
      <w:bodyDiv w:val="1"/>
      <w:marLeft w:val="0"/>
      <w:marRight w:val="0"/>
      <w:marTop w:val="0"/>
      <w:marBottom w:val="0"/>
      <w:divBdr>
        <w:top w:val="none" w:sz="0" w:space="0" w:color="auto"/>
        <w:left w:val="none" w:sz="0" w:space="0" w:color="auto"/>
        <w:bottom w:val="none" w:sz="0" w:space="0" w:color="auto"/>
        <w:right w:val="none" w:sz="0" w:space="0" w:color="auto"/>
      </w:divBdr>
    </w:div>
    <w:div w:id="2009941634">
      <w:bodyDiv w:val="1"/>
      <w:marLeft w:val="0"/>
      <w:marRight w:val="0"/>
      <w:marTop w:val="0"/>
      <w:marBottom w:val="0"/>
      <w:divBdr>
        <w:top w:val="none" w:sz="0" w:space="0" w:color="auto"/>
        <w:left w:val="none" w:sz="0" w:space="0" w:color="auto"/>
        <w:bottom w:val="none" w:sz="0" w:space="0" w:color="auto"/>
        <w:right w:val="none" w:sz="0" w:space="0" w:color="auto"/>
      </w:divBdr>
    </w:div>
    <w:div w:id="206683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wine\Downloads\Template_PSMGSS2014.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5D32A-424C-4847-A62C-3217864E6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Template_PSMGSS2014.dotx</Template>
  <TotalTime>0</TotalTime>
  <Pages>1</Pages>
  <Words>2762</Words>
  <Characters>17407</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20129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Alwine Hochschild</dc:creator>
  <cp:lastModifiedBy>Alwine Hochschild</cp:lastModifiedBy>
  <cp:revision>6</cp:revision>
  <cp:lastPrinted>2014-09-30T14:46:00Z</cp:lastPrinted>
  <dcterms:created xsi:type="dcterms:W3CDTF">2014-09-30T14:31:00Z</dcterms:created>
  <dcterms:modified xsi:type="dcterms:W3CDTF">2014-09-30T14:46:00Z</dcterms:modified>
</cp:coreProperties>
</file>